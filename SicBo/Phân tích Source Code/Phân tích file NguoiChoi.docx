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42" w:rsidRPr="003048BC" w:rsidRDefault="003048BC" w:rsidP="00346B42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3048BC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3048B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048BC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Pr="003048BC">
        <w:rPr>
          <w:rFonts w:ascii="Times New Roman" w:hAnsi="Times New Roman" w:cs="Times New Roman"/>
          <w:sz w:val="44"/>
          <w:szCs w:val="44"/>
        </w:rPr>
        <w:t xml:space="preserve"> file </w:t>
      </w:r>
      <w:proofErr w:type="spellStart"/>
      <w:r w:rsidRPr="003048BC">
        <w:rPr>
          <w:rFonts w:ascii="Times New Roman" w:hAnsi="Times New Roman" w:cs="Times New Roman"/>
          <w:sz w:val="44"/>
          <w:szCs w:val="44"/>
        </w:rPr>
        <w:t>NguoiChoi</w:t>
      </w:r>
      <w:proofErr w:type="spellEnd"/>
    </w:p>
    <w:p w:rsidR="003C11FB" w:rsidRDefault="001F609C" w:rsidP="003C11FB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>A</w:t>
      </w:r>
      <w:r w:rsidR="00960BE8" w:rsidRPr="003C11FB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Mục</w:t>
      </w:r>
      <w:proofErr w:type="spellEnd"/>
      <w:r w:rsidR="00960BE8"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tiêu</w:t>
      </w:r>
      <w:proofErr w:type="spellEnd"/>
      <w:r w:rsidR="00960BE8" w:rsidRPr="003C11FB">
        <w:rPr>
          <w:rFonts w:cs="Times New Roman"/>
          <w:b/>
          <w:sz w:val="32"/>
          <w:szCs w:val="32"/>
        </w:rPr>
        <w:t>:</w:t>
      </w:r>
      <w:r w:rsidR="003C11FB" w:rsidRPr="003C11FB">
        <w:rPr>
          <w:rFonts w:cs="Times New Roman"/>
          <w:b/>
          <w:sz w:val="32"/>
          <w:szCs w:val="32"/>
        </w:rPr>
        <w:t xml:space="preserve"> </w:t>
      </w:r>
    </w:p>
    <w:p w:rsidR="00D0173F" w:rsidRPr="003048BC" w:rsidRDefault="003048BC" w:rsidP="003048BC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nguyên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NguoiChoi</w:t>
      </w:r>
      <w:proofErr w:type="spellEnd"/>
      <w:r>
        <w:rPr>
          <w:rFonts w:cs="Times New Roman"/>
          <w:szCs w:val="28"/>
        </w:rPr>
        <w:t>.</w:t>
      </w:r>
    </w:p>
    <w:p w:rsidR="00960BE8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 xml:space="preserve">B, </w:t>
      </w:r>
      <w:proofErr w:type="spellStart"/>
      <w:r w:rsidRPr="003C11FB">
        <w:rPr>
          <w:rFonts w:cs="Times New Roman"/>
          <w:b/>
          <w:sz w:val="32"/>
          <w:szCs w:val="32"/>
        </w:rPr>
        <w:t>Phương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tiện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và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Tài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liệu</w:t>
      </w:r>
      <w:proofErr w:type="spellEnd"/>
      <w:r w:rsidRPr="003C11FB">
        <w:rPr>
          <w:rFonts w:cs="Times New Roman"/>
          <w:b/>
          <w:sz w:val="32"/>
          <w:szCs w:val="32"/>
        </w:rPr>
        <w:t>:</w:t>
      </w:r>
    </w:p>
    <w:p w:rsidR="00D0173F" w:rsidRDefault="003048BC" w:rsidP="003048BC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tiện</w:t>
      </w:r>
      <w:proofErr w:type="spellEnd"/>
      <w:r>
        <w:rPr>
          <w:rFonts w:cs="Times New Roman"/>
          <w:szCs w:val="28"/>
        </w:rPr>
        <w:t>: Visual Studio Code, PowerShell.</w:t>
      </w:r>
    </w:p>
    <w:p w:rsidR="003048BC" w:rsidRPr="003048BC" w:rsidRDefault="003048BC" w:rsidP="003048BC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: </w:t>
      </w:r>
      <w:r w:rsidRPr="003048BC">
        <w:rPr>
          <w:rFonts w:cs="Times New Roman"/>
          <w:szCs w:val="28"/>
        </w:rPr>
        <w:t xml:space="preserve">C:\Users\Zero\OneDrive\Tài </w:t>
      </w:r>
      <w:proofErr w:type="spellStart"/>
      <w:r w:rsidRPr="003048BC">
        <w:rPr>
          <w:rFonts w:cs="Times New Roman"/>
          <w:szCs w:val="28"/>
        </w:rPr>
        <w:t>liệu</w:t>
      </w:r>
      <w:proofErr w:type="spellEnd"/>
      <w:r w:rsidRPr="003048BC">
        <w:rPr>
          <w:rFonts w:cs="Times New Roman"/>
          <w:szCs w:val="28"/>
        </w:rPr>
        <w:t>\</w:t>
      </w:r>
      <w:proofErr w:type="spellStart"/>
      <w:r w:rsidRPr="003048BC">
        <w:rPr>
          <w:rFonts w:cs="Times New Roman"/>
          <w:szCs w:val="28"/>
        </w:rPr>
        <w:t>Học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Kỳ</w:t>
      </w:r>
      <w:proofErr w:type="spellEnd"/>
      <w:r w:rsidRPr="003048BC">
        <w:rPr>
          <w:rFonts w:cs="Times New Roman"/>
          <w:szCs w:val="28"/>
        </w:rPr>
        <w:t xml:space="preserve"> 2 </w:t>
      </w:r>
      <w:proofErr w:type="spellStart"/>
      <w:r w:rsidRPr="003048BC">
        <w:rPr>
          <w:rFonts w:cs="Times New Roman"/>
          <w:szCs w:val="28"/>
        </w:rPr>
        <w:t>Năm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Nhất</w:t>
      </w:r>
      <w:proofErr w:type="spellEnd"/>
      <w:r w:rsidRPr="003048BC">
        <w:rPr>
          <w:rFonts w:cs="Times New Roman"/>
          <w:szCs w:val="28"/>
        </w:rPr>
        <w:t>\</w:t>
      </w:r>
      <w:proofErr w:type="spellStart"/>
      <w:r w:rsidRPr="003048BC">
        <w:rPr>
          <w:rFonts w:cs="Times New Roman"/>
          <w:szCs w:val="28"/>
        </w:rPr>
        <w:t>Lập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trình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nâng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cao</w:t>
      </w:r>
      <w:proofErr w:type="spellEnd"/>
      <w:r w:rsidRPr="003048BC">
        <w:rPr>
          <w:rFonts w:cs="Times New Roman"/>
          <w:szCs w:val="28"/>
        </w:rPr>
        <w:t>\</w:t>
      </w:r>
      <w:proofErr w:type="spellStart"/>
      <w:r w:rsidRPr="003048BC">
        <w:rPr>
          <w:rFonts w:cs="Times New Roman"/>
          <w:szCs w:val="28"/>
        </w:rPr>
        <w:t>Dự</w:t>
      </w:r>
      <w:proofErr w:type="spellEnd"/>
      <w:r w:rsidRPr="003048BC">
        <w:rPr>
          <w:rFonts w:cs="Times New Roman"/>
          <w:szCs w:val="28"/>
        </w:rPr>
        <w:t xml:space="preserve"> </w:t>
      </w:r>
      <w:proofErr w:type="spellStart"/>
      <w:r w:rsidRPr="003048BC">
        <w:rPr>
          <w:rFonts w:cs="Times New Roman"/>
          <w:szCs w:val="28"/>
        </w:rPr>
        <w:t>án</w:t>
      </w:r>
      <w:proofErr w:type="spellEnd"/>
      <w:r w:rsidRPr="003048BC">
        <w:rPr>
          <w:rFonts w:cs="Times New Roman"/>
          <w:szCs w:val="28"/>
        </w:rPr>
        <w:t xml:space="preserve"> game\</w:t>
      </w:r>
      <w:proofErr w:type="spellStart"/>
      <w:r w:rsidRPr="003048BC">
        <w:rPr>
          <w:rFonts w:cs="Times New Roman"/>
          <w:szCs w:val="28"/>
        </w:rPr>
        <w:t>TaiXiu</w:t>
      </w:r>
      <w:proofErr w:type="spellEnd"/>
    </w:p>
    <w:p w:rsidR="003048BC" w:rsidRDefault="001F609C" w:rsidP="003048BC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>C</w:t>
      </w:r>
      <w:r w:rsidR="003048BC">
        <w:rPr>
          <w:rFonts w:cs="Times New Roman"/>
          <w:b/>
          <w:sz w:val="32"/>
          <w:szCs w:val="32"/>
        </w:rPr>
        <w:t xml:space="preserve">, Code </w:t>
      </w:r>
      <w:proofErr w:type="spellStart"/>
      <w:r w:rsidR="003048BC">
        <w:rPr>
          <w:rFonts w:cs="Times New Roman"/>
          <w:b/>
          <w:sz w:val="32"/>
          <w:szCs w:val="32"/>
        </w:rPr>
        <w:t>nguyên</w:t>
      </w:r>
      <w:proofErr w:type="spellEnd"/>
      <w:r w:rsidR="003048BC">
        <w:rPr>
          <w:rFonts w:cs="Times New Roman"/>
          <w:b/>
          <w:sz w:val="32"/>
          <w:szCs w:val="32"/>
        </w:rPr>
        <w:t xml:space="preserve"> </w:t>
      </w:r>
      <w:proofErr w:type="spellStart"/>
      <w:r w:rsidR="003048BC">
        <w:rPr>
          <w:rFonts w:cs="Times New Roman"/>
          <w:b/>
          <w:sz w:val="32"/>
          <w:szCs w:val="32"/>
        </w:rPr>
        <w:t>bản</w:t>
      </w:r>
      <w:proofErr w:type="spellEnd"/>
      <w:r w:rsidR="003048BC">
        <w:rPr>
          <w:rFonts w:cs="Times New Roman"/>
          <w:b/>
          <w:sz w:val="32"/>
          <w:szCs w:val="32"/>
        </w:rPr>
        <w:t>: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#include&lt;</w:t>
      </w:r>
      <w:proofErr w:type="spellStart"/>
      <w:r w:rsidRPr="003048BC">
        <w:rPr>
          <w:szCs w:val="20"/>
        </w:rPr>
        <w:t>stdio.h</w:t>
      </w:r>
      <w:proofErr w:type="spellEnd"/>
      <w:r w:rsidRPr="003048BC">
        <w:rPr>
          <w:szCs w:val="20"/>
        </w:rPr>
        <w:t>&gt;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#include &lt;</w:t>
      </w:r>
      <w:proofErr w:type="spellStart"/>
      <w:r w:rsidRPr="003048BC">
        <w:rPr>
          <w:szCs w:val="20"/>
        </w:rPr>
        <w:t>windows.h</w:t>
      </w:r>
      <w:proofErr w:type="spellEnd"/>
      <w:r w:rsidRPr="003048BC">
        <w:rPr>
          <w:szCs w:val="20"/>
        </w:rPr>
        <w:t>&gt;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#include &lt;</w:t>
      </w:r>
      <w:proofErr w:type="spellStart"/>
      <w:r w:rsidRPr="003048BC">
        <w:rPr>
          <w:szCs w:val="20"/>
        </w:rPr>
        <w:t>dos.h</w:t>
      </w:r>
      <w:proofErr w:type="spellEnd"/>
      <w:r w:rsidRPr="003048BC">
        <w:rPr>
          <w:szCs w:val="20"/>
        </w:rPr>
        <w:t>&gt;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#include &lt;</w:t>
      </w:r>
      <w:proofErr w:type="spellStart"/>
      <w:r w:rsidRPr="003048BC">
        <w:rPr>
          <w:szCs w:val="20"/>
        </w:rPr>
        <w:t>time.h</w:t>
      </w:r>
      <w:proofErr w:type="spellEnd"/>
      <w:r w:rsidRPr="003048BC">
        <w:rPr>
          <w:szCs w:val="20"/>
        </w:rPr>
        <w:t>&gt;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#include&lt;</w:t>
      </w:r>
      <w:proofErr w:type="spellStart"/>
      <w:r w:rsidRPr="003048BC">
        <w:rPr>
          <w:szCs w:val="20"/>
        </w:rPr>
        <w:t>conio.h</w:t>
      </w:r>
      <w:proofErr w:type="spellEnd"/>
      <w:r w:rsidRPr="003048BC">
        <w:rPr>
          <w:szCs w:val="20"/>
        </w:rPr>
        <w:t>&gt;</w:t>
      </w:r>
    </w:p>
    <w:p w:rsidR="003048BC" w:rsidRPr="003048BC" w:rsidRDefault="003048BC" w:rsidP="003048BC">
      <w:pPr>
        <w:pStyle w:val="CodeStyle2"/>
        <w:rPr>
          <w:szCs w:val="20"/>
        </w:rPr>
      </w:pP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FILE *</w:t>
      </w:r>
      <w:proofErr w:type="spellStart"/>
      <w:r w:rsidRPr="003048BC">
        <w:rPr>
          <w:szCs w:val="20"/>
        </w:rPr>
        <w:t>fdocketqua</w:t>
      </w:r>
      <w:proofErr w:type="spellEnd"/>
      <w:r w:rsidRPr="003048BC">
        <w:rPr>
          <w:szCs w:val="20"/>
        </w:rPr>
        <w:t>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char </w:t>
      </w:r>
      <w:proofErr w:type="spellStart"/>
      <w:proofErr w:type="gramStart"/>
      <w:r w:rsidRPr="003048BC">
        <w:rPr>
          <w:szCs w:val="20"/>
        </w:rPr>
        <w:t>ketqua</w:t>
      </w:r>
      <w:proofErr w:type="spellEnd"/>
      <w:r w:rsidRPr="003048BC">
        <w:rPr>
          <w:szCs w:val="20"/>
        </w:rPr>
        <w:t>[</w:t>
      </w:r>
      <w:proofErr w:type="gramEnd"/>
      <w:r w:rsidRPr="003048BC">
        <w:rPr>
          <w:szCs w:val="20"/>
        </w:rPr>
        <w:t>2];</w:t>
      </w:r>
    </w:p>
    <w:p w:rsidR="003048BC" w:rsidRPr="003048BC" w:rsidRDefault="003048BC" w:rsidP="003048BC">
      <w:pPr>
        <w:pStyle w:val="CodeStyle2"/>
        <w:rPr>
          <w:szCs w:val="20"/>
        </w:rPr>
      </w:pPr>
      <w:proofErr w:type="spellStart"/>
      <w:r w:rsidRPr="003048BC">
        <w:rPr>
          <w:szCs w:val="20"/>
        </w:rPr>
        <w:t>int</w:t>
      </w:r>
      <w:proofErr w:type="spellEnd"/>
      <w:r w:rsidRPr="003048BC">
        <w:rPr>
          <w:szCs w:val="20"/>
        </w:rPr>
        <w:t xml:space="preserve"> </w:t>
      </w:r>
      <w:proofErr w:type="spellStart"/>
      <w:r w:rsidRPr="003048BC">
        <w:rPr>
          <w:szCs w:val="20"/>
        </w:rPr>
        <w:t>tien</w:t>
      </w:r>
      <w:proofErr w:type="spellEnd"/>
      <w:r w:rsidRPr="003048BC">
        <w:rPr>
          <w:szCs w:val="20"/>
        </w:rPr>
        <w:t>=1000000;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char </w:t>
      </w:r>
      <w:proofErr w:type="spellStart"/>
      <w:proofErr w:type="gramStart"/>
      <w:r w:rsidRPr="003048BC">
        <w:rPr>
          <w:szCs w:val="20"/>
        </w:rPr>
        <w:t>cuacuoc</w:t>
      </w:r>
      <w:proofErr w:type="spellEnd"/>
      <w:r w:rsidRPr="003048BC">
        <w:rPr>
          <w:szCs w:val="20"/>
        </w:rPr>
        <w:t>[</w:t>
      </w:r>
      <w:proofErr w:type="gramEnd"/>
      <w:r w:rsidRPr="003048BC">
        <w:rPr>
          <w:szCs w:val="20"/>
        </w:rPr>
        <w:t>2];</w:t>
      </w:r>
    </w:p>
    <w:p w:rsidR="003048BC" w:rsidRPr="003048BC" w:rsidRDefault="003048BC" w:rsidP="003048BC">
      <w:pPr>
        <w:pStyle w:val="CodeStyle2"/>
        <w:rPr>
          <w:szCs w:val="20"/>
        </w:rPr>
      </w:pPr>
      <w:proofErr w:type="spellStart"/>
      <w:r w:rsidRPr="003048BC">
        <w:rPr>
          <w:szCs w:val="20"/>
        </w:rPr>
        <w:t>int</w:t>
      </w:r>
      <w:proofErr w:type="spellEnd"/>
      <w:r w:rsidRPr="003048BC">
        <w:rPr>
          <w:szCs w:val="20"/>
        </w:rPr>
        <w:t xml:space="preserve"> 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void </w:t>
      </w:r>
      <w:proofErr w:type="spellStart"/>
      <w:proofErr w:type="gramStart"/>
      <w:r w:rsidRPr="003048BC">
        <w:rPr>
          <w:szCs w:val="20"/>
        </w:rPr>
        <w:t>checkKetQua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{</w:t>
      </w:r>
    </w:p>
    <w:p w:rsidR="003048BC" w:rsidRPr="003048BC" w:rsidRDefault="003048BC" w:rsidP="003048BC">
      <w:pPr>
        <w:pStyle w:val="CodeStyle2"/>
        <w:rPr>
          <w:szCs w:val="20"/>
        </w:rPr>
      </w:pPr>
      <w:proofErr w:type="spellStart"/>
      <w:proofErr w:type="gramStart"/>
      <w:r w:rsidRPr="003048BC">
        <w:rPr>
          <w:szCs w:val="20"/>
        </w:rPr>
        <w:t>strcpy</w:t>
      </w:r>
      <w:proofErr w:type="spellEnd"/>
      <w:r w:rsidRPr="003048BC">
        <w:rPr>
          <w:szCs w:val="20"/>
        </w:rPr>
        <w:t>(</w:t>
      </w:r>
      <w:proofErr w:type="spellStart"/>
      <w:proofErr w:type="gramEnd"/>
      <w:r w:rsidRPr="003048BC">
        <w:rPr>
          <w:szCs w:val="20"/>
        </w:rPr>
        <w:t>ketqua</w:t>
      </w:r>
      <w:proofErr w:type="spellEnd"/>
      <w:r w:rsidRPr="003048BC">
        <w:rPr>
          <w:szCs w:val="20"/>
        </w:rPr>
        <w:t>," ");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while(true)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"\</w:t>
      </w:r>
      <w:proofErr w:type="spellStart"/>
      <w:r w:rsidRPr="003048BC">
        <w:rPr>
          <w:szCs w:val="20"/>
        </w:rPr>
        <w:t>nVui</w:t>
      </w:r>
      <w:proofErr w:type="spellEnd"/>
      <w:r w:rsidRPr="003048BC">
        <w:rPr>
          <w:szCs w:val="20"/>
        </w:rPr>
        <w:t xml:space="preserve"> long </w:t>
      </w:r>
      <w:proofErr w:type="spellStart"/>
      <w:r w:rsidRPr="003048BC">
        <w:rPr>
          <w:szCs w:val="20"/>
        </w:rPr>
        <w:t>doi</w:t>
      </w:r>
      <w:proofErr w:type="spellEnd"/>
      <w:r w:rsidRPr="003048BC">
        <w:rPr>
          <w:szCs w:val="20"/>
        </w:rPr>
        <w:t xml:space="preserve"> </w:t>
      </w:r>
      <w:proofErr w:type="spellStart"/>
      <w:r w:rsidRPr="003048BC">
        <w:rPr>
          <w:szCs w:val="20"/>
        </w:rPr>
        <w:t>ket</w:t>
      </w:r>
      <w:proofErr w:type="spellEnd"/>
      <w:r w:rsidRPr="003048BC">
        <w:rPr>
          <w:szCs w:val="20"/>
        </w:rPr>
        <w:t xml:space="preserve"> qua");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system("</w:t>
      </w:r>
      <w:proofErr w:type="spellStart"/>
      <w:r w:rsidRPr="003048BC">
        <w:rPr>
          <w:szCs w:val="20"/>
        </w:rPr>
        <w:t>cls</w:t>
      </w:r>
      <w:proofErr w:type="spellEnd"/>
      <w:r w:rsidRPr="003048BC">
        <w:rPr>
          <w:szCs w:val="20"/>
        </w:rPr>
        <w:t>");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r w:rsidRPr="003048BC">
        <w:rPr>
          <w:szCs w:val="20"/>
        </w:rPr>
        <w:t>fdocketqua</w:t>
      </w:r>
      <w:proofErr w:type="spellEnd"/>
      <w:r w:rsidRPr="003048BC">
        <w:rPr>
          <w:szCs w:val="20"/>
        </w:rPr>
        <w:t>=</w:t>
      </w:r>
      <w:proofErr w:type="spellStart"/>
      <w:r w:rsidRPr="003048BC">
        <w:rPr>
          <w:szCs w:val="20"/>
        </w:rPr>
        <w:t>fopen</w:t>
      </w:r>
      <w:proofErr w:type="spellEnd"/>
      <w:r w:rsidRPr="003048BC">
        <w:rPr>
          <w:szCs w:val="20"/>
        </w:rPr>
        <w:t>("</w:t>
      </w:r>
      <w:proofErr w:type="spellStart"/>
      <w:r w:rsidRPr="003048BC">
        <w:rPr>
          <w:szCs w:val="20"/>
        </w:rPr>
        <w:t>tempketqua.txt","r</w:t>
      </w:r>
      <w:proofErr w:type="spellEnd"/>
      <w:r w:rsidRPr="003048BC">
        <w:rPr>
          <w:szCs w:val="20"/>
        </w:rPr>
        <w:t>");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r w:rsidRPr="003048BC">
        <w:rPr>
          <w:szCs w:val="20"/>
        </w:rPr>
        <w:t>fgets</w:t>
      </w:r>
      <w:proofErr w:type="spellEnd"/>
      <w:r w:rsidRPr="003048BC">
        <w:rPr>
          <w:szCs w:val="20"/>
        </w:rPr>
        <w:t>(ketqua,</w:t>
      </w:r>
      <w:proofErr w:type="gramStart"/>
      <w:r w:rsidRPr="003048BC">
        <w:rPr>
          <w:szCs w:val="20"/>
        </w:rPr>
        <w:t>2,fdocketqua</w:t>
      </w:r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if(</w:t>
      </w:r>
      <w:proofErr w:type="spellStart"/>
      <w:r w:rsidRPr="003048BC">
        <w:rPr>
          <w:szCs w:val="20"/>
        </w:rPr>
        <w:t>strcmp</w:t>
      </w:r>
      <w:proofErr w:type="spellEnd"/>
      <w:r w:rsidRPr="003048BC">
        <w:rPr>
          <w:szCs w:val="20"/>
        </w:rPr>
        <w:t>(</w:t>
      </w:r>
      <w:proofErr w:type="spellStart"/>
      <w:r w:rsidRPr="003048BC">
        <w:rPr>
          <w:szCs w:val="20"/>
        </w:rPr>
        <w:t>ketqua</w:t>
      </w:r>
      <w:proofErr w:type="spellEnd"/>
      <w:r w:rsidRPr="003048BC">
        <w:rPr>
          <w:szCs w:val="20"/>
        </w:rPr>
        <w:t>,"T</w:t>
      </w:r>
      <w:proofErr w:type="gramStart"/>
      <w:r w:rsidRPr="003048BC">
        <w:rPr>
          <w:szCs w:val="20"/>
        </w:rPr>
        <w:t>")=</w:t>
      </w:r>
      <w:proofErr w:type="gramEnd"/>
      <w:r w:rsidRPr="003048BC">
        <w:rPr>
          <w:szCs w:val="20"/>
        </w:rPr>
        <w:t xml:space="preserve">=0 || </w:t>
      </w:r>
      <w:proofErr w:type="spellStart"/>
      <w:r w:rsidRPr="003048BC">
        <w:rPr>
          <w:szCs w:val="20"/>
        </w:rPr>
        <w:t>strcmp</w:t>
      </w:r>
      <w:proofErr w:type="spellEnd"/>
      <w:r w:rsidRPr="003048BC">
        <w:rPr>
          <w:szCs w:val="20"/>
        </w:rPr>
        <w:t>(</w:t>
      </w:r>
      <w:proofErr w:type="spellStart"/>
      <w:r w:rsidRPr="003048BC">
        <w:rPr>
          <w:szCs w:val="20"/>
        </w:rPr>
        <w:t>ketqua</w:t>
      </w:r>
      <w:proofErr w:type="spellEnd"/>
      <w:r w:rsidRPr="003048BC">
        <w:rPr>
          <w:szCs w:val="20"/>
        </w:rPr>
        <w:t>,"X")==0)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//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"KQ: %s",</w:t>
      </w:r>
      <w:proofErr w:type="spellStart"/>
      <w:r w:rsidRPr="003048BC">
        <w:rPr>
          <w:szCs w:val="20"/>
        </w:rPr>
        <w:t>ketqua</w:t>
      </w:r>
      <w:proofErr w:type="spell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break;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r w:rsidRPr="003048BC">
        <w:rPr>
          <w:szCs w:val="20"/>
        </w:rPr>
        <w:t>fclose</w:t>
      </w:r>
      <w:proofErr w:type="spellEnd"/>
      <w:r w:rsidRPr="003048BC">
        <w:rPr>
          <w:szCs w:val="20"/>
        </w:rPr>
        <w:t>(</w:t>
      </w:r>
      <w:proofErr w:type="spellStart"/>
      <w:r w:rsidRPr="003048BC">
        <w:rPr>
          <w:szCs w:val="20"/>
        </w:rPr>
        <w:t>fdocketqua</w:t>
      </w:r>
      <w:proofErr w:type="spell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void </w:t>
      </w:r>
      <w:proofErr w:type="spellStart"/>
      <w:proofErr w:type="gramStart"/>
      <w:r w:rsidRPr="003048BC">
        <w:rPr>
          <w:szCs w:val="20"/>
        </w:rPr>
        <w:t>thangThua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if(</w:t>
      </w:r>
      <w:proofErr w:type="spellStart"/>
      <w:r w:rsidRPr="003048BC">
        <w:rPr>
          <w:szCs w:val="20"/>
        </w:rPr>
        <w:t>strcmp</w:t>
      </w:r>
      <w:proofErr w:type="spellEnd"/>
      <w:r w:rsidRPr="003048BC">
        <w:rPr>
          <w:szCs w:val="20"/>
        </w:rPr>
        <w:t>(</w:t>
      </w:r>
      <w:proofErr w:type="spellStart"/>
      <w:proofErr w:type="gramStart"/>
      <w:r w:rsidRPr="003048BC">
        <w:rPr>
          <w:szCs w:val="20"/>
        </w:rPr>
        <w:t>ketqua,cuacuoc</w:t>
      </w:r>
      <w:proofErr w:type="spellEnd"/>
      <w:proofErr w:type="gramEnd"/>
      <w:r w:rsidRPr="003048BC">
        <w:rPr>
          <w:szCs w:val="20"/>
        </w:rPr>
        <w:t xml:space="preserve">)==0) 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    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"THANG: +%d\n",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*97/100);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    </w:t>
      </w:r>
      <w:proofErr w:type="spellStart"/>
      <w:r w:rsidRPr="003048BC">
        <w:rPr>
          <w:szCs w:val="20"/>
        </w:rPr>
        <w:t>tien</w:t>
      </w:r>
      <w:proofErr w:type="spellEnd"/>
      <w:r w:rsidRPr="003048BC">
        <w:rPr>
          <w:szCs w:val="20"/>
        </w:rPr>
        <w:t>+=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*97/100;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else 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    </w:t>
      </w:r>
      <w:proofErr w:type="spellStart"/>
      <w:r w:rsidRPr="003048BC">
        <w:rPr>
          <w:szCs w:val="20"/>
        </w:rPr>
        <w:t>tien</w:t>
      </w:r>
      <w:proofErr w:type="spellEnd"/>
      <w:r w:rsidRPr="003048BC">
        <w:rPr>
          <w:szCs w:val="20"/>
        </w:rPr>
        <w:t>-=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    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"THUA -%d\n",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lastRenderedPageBreak/>
        <w:t xml:space="preserve">    </w:t>
      </w:r>
      <w:proofErr w:type="spellStart"/>
      <w:proofErr w:type="gramStart"/>
      <w:r w:rsidRPr="003048BC">
        <w:rPr>
          <w:szCs w:val="20"/>
        </w:rPr>
        <w:t>getch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system("</w:t>
      </w:r>
      <w:proofErr w:type="spellStart"/>
      <w:r w:rsidRPr="003048BC">
        <w:rPr>
          <w:szCs w:val="20"/>
        </w:rPr>
        <w:t>cls</w:t>
      </w:r>
      <w:proofErr w:type="spellEnd"/>
      <w:r w:rsidRPr="003048BC">
        <w:rPr>
          <w:szCs w:val="20"/>
        </w:rPr>
        <w:t>");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void </w:t>
      </w:r>
      <w:proofErr w:type="spellStart"/>
      <w:proofErr w:type="gramStart"/>
      <w:r w:rsidRPr="003048BC">
        <w:rPr>
          <w:szCs w:val="20"/>
        </w:rPr>
        <w:t>datCuoc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("%d</w:t>
      </w:r>
      <w:proofErr w:type="gramStart"/>
      <w:r w:rsidRPr="003048BC">
        <w:rPr>
          <w:szCs w:val="20"/>
        </w:rPr>
        <w:t>",</w:t>
      </w:r>
      <w:proofErr w:type="spellStart"/>
      <w:r w:rsidRPr="003048BC">
        <w:rPr>
          <w:szCs w:val="20"/>
        </w:rPr>
        <w:t>tien</w:t>
      </w:r>
      <w:proofErr w:type="spellEnd"/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"\</w:t>
      </w:r>
      <w:proofErr w:type="spellStart"/>
      <w:r w:rsidRPr="003048BC">
        <w:rPr>
          <w:szCs w:val="20"/>
        </w:rPr>
        <w:t>nBAN</w:t>
      </w:r>
      <w:proofErr w:type="spellEnd"/>
      <w:r w:rsidRPr="003048BC">
        <w:rPr>
          <w:szCs w:val="20"/>
        </w:rPr>
        <w:t xml:space="preserve"> CUOC GI ?(T/X): ");</w:t>
      </w:r>
      <w:proofErr w:type="spellStart"/>
      <w:r w:rsidRPr="003048BC">
        <w:rPr>
          <w:szCs w:val="20"/>
        </w:rPr>
        <w:t>fflush</w:t>
      </w:r>
      <w:proofErr w:type="spellEnd"/>
      <w:r w:rsidRPr="003048BC">
        <w:rPr>
          <w:szCs w:val="20"/>
        </w:rPr>
        <w:t>(</w:t>
      </w:r>
      <w:proofErr w:type="spellStart"/>
      <w:r w:rsidRPr="003048BC">
        <w:rPr>
          <w:szCs w:val="20"/>
        </w:rPr>
        <w:t>stdin</w:t>
      </w:r>
      <w:proofErr w:type="spellEnd"/>
      <w:r w:rsidRPr="003048BC">
        <w:rPr>
          <w:szCs w:val="20"/>
        </w:rPr>
        <w:t>);gets(</w:t>
      </w:r>
      <w:proofErr w:type="spellStart"/>
      <w:r w:rsidRPr="003048BC">
        <w:rPr>
          <w:szCs w:val="20"/>
        </w:rPr>
        <w:t>cuacuoc</w:t>
      </w:r>
      <w:proofErr w:type="spell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printf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"TIEN CUOC (x1000): ");</w:t>
      </w:r>
      <w:proofErr w:type="spellStart"/>
      <w:r w:rsidRPr="003048BC">
        <w:rPr>
          <w:szCs w:val="20"/>
        </w:rPr>
        <w:t>scanf</w:t>
      </w:r>
      <w:proofErr w:type="spellEnd"/>
      <w:r w:rsidRPr="003048BC">
        <w:rPr>
          <w:szCs w:val="20"/>
        </w:rPr>
        <w:t>("%d",&amp;</w:t>
      </w:r>
      <w:proofErr w:type="spellStart"/>
      <w:r w:rsidRPr="003048BC">
        <w:rPr>
          <w:szCs w:val="20"/>
        </w:rPr>
        <w:t>tiencuoc</w:t>
      </w:r>
      <w:proofErr w:type="spell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}</w:t>
      </w:r>
    </w:p>
    <w:p w:rsidR="003048BC" w:rsidRPr="003048BC" w:rsidRDefault="003048BC" w:rsidP="003048BC">
      <w:pPr>
        <w:pStyle w:val="CodeStyle2"/>
        <w:rPr>
          <w:szCs w:val="20"/>
        </w:rPr>
      </w:pPr>
      <w:proofErr w:type="spellStart"/>
      <w:r w:rsidRPr="003048BC">
        <w:rPr>
          <w:szCs w:val="20"/>
        </w:rPr>
        <w:t>int</w:t>
      </w:r>
      <w:proofErr w:type="spellEnd"/>
      <w:r w:rsidRPr="003048BC">
        <w:rPr>
          <w:szCs w:val="20"/>
        </w:rPr>
        <w:t xml:space="preserve"> </w:t>
      </w:r>
      <w:proofErr w:type="gramStart"/>
      <w:r w:rsidRPr="003048BC">
        <w:rPr>
          <w:szCs w:val="20"/>
        </w:rPr>
        <w:t>main(</w:t>
      </w:r>
      <w:proofErr w:type="gramEnd"/>
      <w:r w:rsidRPr="003048BC">
        <w:rPr>
          <w:szCs w:val="20"/>
        </w:rPr>
        <w:t>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while(true)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{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datCuoc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checkKetQua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  <w:proofErr w:type="spellStart"/>
      <w:proofErr w:type="gramStart"/>
      <w:r w:rsidRPr="003048BC">
        <w:rPr>
          <w:szCs w:val="20"/>
        </w:rPr>
        <w:t>thangThua</w:t>
      </w:r>
      <w:proofErr w:type="spellEnd"/>
      <w:r w:rsidRPr="003048BC">
        <w:rPr>
          <w:szCs w:val="20"/>
        </w:rPr>
        <w:t>(</w:t>
      </w:r>
      <w:proofErr w:type="gramEnd"/>
      <w:r w:rsidRPr="003048BC">
        <w:rPr>
          <w:szCs w:val="20"/>
        </w:rPr>
        <w:t>);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    }</w:t>
      </w:r>
    </w:p>
    <w:p w:rsidR="003048BC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 xml:space="preserve">    </w:t>
      </w:r>
    </w:p>
    <w:p w:rsidR="00D0173F" w:rsidRPr="003048BC" w:rsidRDefault="003048BC" w:rsidP="003048BC">
      <w:pPr>
        <w:pStyle w:val="CodeStyle2"/>
        <w:rPr>
          <w:szCs w:val="20"/>
        </w:rPr>
      </w:pPr>
      <w:r w:rsidRPr="003048BC">
        <w:rPr>
          <w:szCs w:val="20"/>
        </w:rPr>
        <w:t>}</w:t>
      </w:r>
    </w:p>
    <w:p w:rsidR="00795375" w:rsidRDefault="001F609C" w:rsidP="00795375">
      <w:pPr>
        <w:ind w:left="-426"/>
        <w:rPr>
          <w:rFonts w:cs="Times New Roman"/>
          <w:b/>
          <w:sz w:val="32"/>
          <w:szCs w:val="32"/>
        </w:rPr>
      </w:pPr>
      <w:r w:rsidRPr="00B3755E">
        <w:rPr>
          <w:rFonts w:cs="Times New Roman"/>
          <w:b/>
          <w:sz w:val="32"/>
          <w:szCs w:val="32"/>
        </w:rPr>
        <w:t>D</w:t>
      </w:r>
      <w:r w:rsidR="00960BE8" w:rsidRPr="00B3755E">
        <w:rPr>
          <w:rFonts w:cs="Times New Roman"/>
          <w:b/>
          <w:sz w:val="32"/>
          <w:szCs w:val="32"/>
        </w:rPr>
        <w:t xml:space="preserve">, </w:t>
      </w:r>
      <w:proofErr w:type="spellStart"/>
      <w:r w:rsidR="002210C1">
        <w:rPr>
          <w:rFonts w:cs="Times New Roman"/>
          <w:b/>
          <w:sz w:val="32"/>
          <w:szCs w:val="32"/>
        </w:rPr>
        <w:t>Các</w:t>
      </w:r>
      <w:proofErr w:type="spellEnd"/>
      <w:r w:rsidR="002210C1">
        <w:rPr>
          <w:rFonts w:cs="Times New Roman"/>
          <w:b/>
          <w:sz w:val="32"/>
          <w:szCs w:val="32"/>
        </w:rPr>
        <w:t xml:space="preserve"> </w:t>
      </w:r>
      <w:proofErr w:type="spellStart"/>
      <w:r w:rsidR="002210C1">
        <w:rPr>
          <w:rFonts w:cs="Times New Roman"/>
          <w:b/>
          <w:sz w:val="32"/>
          <w:szCs w:val="32"/>
        </w:rPr>
        <w:t>thành</w:t>
      </w:r>
      <w:proofErr w:type="spellEnd"/>
      <w:r w:rsidR="002210C1">
        <w:rPr>
          <w:rFonts w:cs="Times New Roman"/>
          <w:b/>
          <w:sz w:val="32"/>
          <w:szCs w:val="32"/>
        </w:rPr>
        <w:t xml:space="preserve"> </w:t>
      </w:r>
      <w:proofErr w:type="spellStart"/>
      <w:r w:rsidR="002210C1">
        <w:rPr>
          <w:rFonts w:cs="Times New Roman"/>
          <w:b/>
          <w:sz w:val="32"/>
          <w:szCs w:val="32"/>
        </w:rPr>
        <w:t>phần</w:t>
      </w:r>
      <w:proofErr w:type="spellEnd"/>
      <w:r w:rsidR="002210C1">
        <w:rPr>
          <w:rFonts w:cs="Times New Roman"/>
          <w:b/>
          <w:sz w:val="32"/>
          <w:szCs w:val="32"/>
        </w:rPr>
        <w:t xml:space="preserve"> </w:t>
      </w:r>
      <w:proofErr w:type="spellStart"/>
      <w:r w:rsidR="002210C1">
        <w:rPr>
          <w:rFonts w:cs="Times New Roman"/>
          <w:b/>
          <w:sz w:val="32"/>
          <w:szCs w:val="32"/>
        </w:rPr>
        <w:t>cơ</w:t>
      </w:r>
      <w:proofErr w:type="spellEnd"/>
      <w:r w:rsidR="002210C1">
        <w:rPr>
          <w:rFonts w:cs="Times New Roman"/>
          <w:b/>
          <w:sz w:val="32"/>
          <w:szCs w:val="32"/>
        </w:rPr>
        <w:t xml:space="preserve"> </w:t>
      </w:r>
      <w:proofErr w:type="spellStart"/>
      <w:r w:rsidR="002210C1">
        <w:rPr>
          <w:rFonts w:cs="Times New Roman"/>
          <w:b/>
          <w:sz w:val="32"/>
          <w:szCs w:val="32"/>
        </w:rPr>
        <w:t>bản</w:t>
      </w:r>
      <w:proofErr w:type="spellEnd"/>
      <w:r w:rsidR="002210C1">
        <w:rPr>
          <w:rFonts w:cs="Times New Roman"/>
          <w:b/>
          <w:sz w:val="32"/>
          <w:szCs w:val="32"/>
        </w:rPr>
        <w:t>:</w:t>
      </w:r>
    </w:p>
    <w:p w:rsidR="003048BC" w:rsidRDefault="002210C1" w:rsidP="003048BC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Hàm</w:t>
      </w:r>
      <w:proofErr w:type="spellEnd"/>
      <w:r>
        <w:rPr>
          <w:rFonts w:cs="Times New Roman"/>
          <w:b/>
          <w:szCs w:val="28"/>
        </w:rPr>
        <w:t xml:space="preserve"> main:</w:t>
      </w:r>
    </w:p>
    <w:p w:rsidR="002210C1" w:rsidRPr="002210C1" w:rsidRDefault="002210C1" w:rsidP="002210C1">
      <w:pPr>
        <w:pStyle w:val="ListParagraph"/>
        <w:numPr>
          <w:ilvl w:val="0"/>
          <w:numId w:val="6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Code:</w:t>
      </w:r>
    </w:p>
    <w:p w:rsidR="003048BC" w:rsidRPr="003048BC" w:rsidRDefault="003048BC" w:rsidP="003048BC">
      <w:pPr>
        <w:pStyle w:val="CodeStyle2"/>
      </w:pPr>
      <w:r w:rsidRPr="003048BC">
        <w:t>while(true)</w:t>
      </w:r>
    </w:p>
    <w:p w:rsidR="003048BC" w:rsidRPr="003048BC" w:rsidRDefault="003048BC" w:rsidP="003048BC">
      <w:pPr>
        <w:pStyle w:val="CodeStyle2"/>
      </w:pPr>
      <w:r w:rsidRPr="003048BC">
        <w:t>    {</w:t>
      </w:r>
    </w:p>
    <w:p w:rsidR="003048BC" w:rsidRPr="003048BC" w:rsidRDefault="003048BC" w:rsidP="003048BC">
      <w:pPr>
        <w:pStyle w:val="CodeStyle2"/>
      </w:pPr>
      <w:r w:rsidRPr="003048BC">
        <w:t xml:space="preserve">        </w:t>
      </w:r>
      <w:proofErr w:type="spellStart"/>
      <w:proofErr w:type="gramStart"/>
      <w:r w:rsidRPr="003048BC">
        <w:t>datCuoc</w:t>
      </w:r>
      <w:proofErr w:type="spellEnd"/>
      <w:r w:rsidRPr="003048BC">
        <w:t>(</w:t>
      </w:r>
      <w:proofErr w:type="gramEnd"/>
      <w:r w:rsidRPr="003048BC">
        <w:t>);</w:t>
      </w:r>
    </w:p>
    <w:p w:rsidR="003048BC" w:rsidRPr="003048BC" w:rsidRDefault="003048BC" w:rsidP="003048BC">
      <w:pPr>
        <w:pStyle w:val="CodeStyle2"/>
      </w:pPr>
      <w:r w:rsidRPr="003048BC">
        <w:t xml:space="preserve">        </w:t>
      </w:r>
      <w:proofErr w:type="spellStart"/>
      <w:proofErr w:type="gramStart"/>
      <w:r w:rsidRPr="003048BC">
        <w:t>checkKetQua</w:t>
      </w:r>
      <w:proofErr w:type="spellEnd"/>
      <w:r w:rsidRPr="003048BC">
        <w:t>(</w:t>
      </w:r>
      <w:proofErr w:type="gramEnd"/>
      <w:r w:rsidRPr="003048BC">
        <w:t>);</w:t>
      </w:r>
    </w:p>
    <w:p w:rsidR="003048BC" w:rsidRPr="003048BC" w:rsidRDefault="003048BC" w:rsidP="003048BC">
      <w:pPr>
        <w:pStyle w:val="CodeStyle2"/>
      </w:pPr>
      <w:r w:rsidRPr="003048BC">
        <w:t xml:space="preserve">        </w:t>
      </w:r>
      <w:proofErr w:type="spellStart"/>
      <w:proofErr w:type="gramStart"/>
      <w:r w:rsidRPr="003048BC">
        <w:t>thangThua</w:t>
      </w:r>
      <w:proofErr w:type="spellEnd"/>
      <w:r w:rsidRPr="003048BC">
        <w:t>(</w:t>
      </w:r>
      <w:proofErr w:type="gramEnd"/>
      <w:r w:rsidRPr="003048BC">
        <w:t>);</w:t>
      </w:r>
    </w:p>
    <w:p w:rsidR="003048BC" w:rsidRPr="003048BC" w:rsidRDefault="003048BC" w:rsidP="003048BC">
      <w:pPr>
        <w:pStyle w:val="CodeStyle2"/>
      </w:pPr>
      <w:r w:rsidRPr="003048BC">
        <w:t>    }</w:t>
      </w:r>
    </w:p>
    <w:p w:rsidR="003048BC" w:rsidRPr="003048BC" w:rsidRDefault="003048BC" w:rsidP="003048BC">
      <w:pPr>
        <w:pStyle w:val="ListParagraph"/>
        <w:numPr>
          <w:ilvl w:val="0"/>
          <w:numId w:val="3"/>
        </w:numPr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main </w:t>
      </w:r>
      <w:proofErr w:type="spellStart"/>
      <w:r>
        <w:rPr>
          <w:rFonts w:cs="Times New Roman"/>
          <w:szCs w:val="28"/>
        </w:rPr>
        <w:t>bao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3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>while.</w:t>
      </w:r>
    </w:p>
    <w:p w:rsidR="00D0173F" w:rsidRPr="002210C1" w:rsidRDefault="003048BC" w:rsidP="003048BC">
      <w:pPr>
        <w:pStyle w:val="ListParagraph"/>
        <w:numPr>
          <w:ilvl w:val="0"/>
          <w:numId w:val="3"/>
        </w:numPr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 xml:space="preserve">while(true)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kiện</w:t>
      </w:r>
      <w:proofErr w:type="spellEnd"/>
      <w:r>
        <w:rPr>
          <w:rFonts w:cs="Times New Roman"/>
          <w:szCs w:val="28"/>
        </w:rPr>
        <w:t>.</w:t>
      </w:r>
    </w:p>
    <w:p w:rsidR="002210C1" w:rsidRPr="002210C1" w:rsidRDefault="002210C1" w:rsidP="002210C1">
      <w:pPr>
        <w:pStyle w:val="ListParagraph"/>
        <w:numPr>
          <w:ilvl w:val="0"/>
          <w:numId w:val="6"/>
        </w:numPr>
        <w:rPr>
          <w:rFonts w:cs="Times New Roman"/>
          <w:b/>
          <w:sz w:val="32"/>
          <w:szCs w:val="32"/>
        </w:rPr>
      </w:pPr>
      <w:proofErr w:type="spellStart"/>
      <w:r w:rsidRPr="002210C1">
        <w:rPr>
          <w:rFonts w:cs="Times New Roman"/>
          <w:b/>
          <w:szCs w:val="28"/>
        </w:rPr>
        <w:t>Nguyên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lý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hoạt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động</w:t>
      </w:r>
      <w:proofErr w:type="spellEnd"/>
      <w:r w:rsidRPr="002210C1">
        <w:rPr>
          <w:rFonts w:cs="Times New Roman"/>
          <w:b/>
          <w:szCs w:val="28"/>
        </w:rPr>
        <w:t>:</w:t>
      </w:r>
    </w:p>
    <w:p w:rsidR="003048BC" w:rsidRPr="003048BC" w:rsidRDefault="003048BC" w:rsidP="003048BC">
      <w:pPr>
        <w:pStyle w:val="ListParagraph"/>
        <w:numPr>
          <w:ilvl w:val="0"/>
          <w:numId w:val="3"/>
        </w:numPr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đang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>:</w:t>
      </w:r>
    </w:p>
    <w:p w:rsidR="003048BC" w:rsidRDefault="003048BC" w:rsidP="003048BC">
      <w:pPr>
        <w:pStyle w:val="ListParagraph"/>
        <w:ind w:left="-6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Bước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Đợi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>.</w:t>
      </w:r>
    </w:p>
    <w:p w:rsidR="003048BC" w:rsidRDefault="003048BC" w:rsidP="003048BC">
      <w:pPr>
        <w:pStyle w:val="ListParagraph"/>
        <w:ind w:left="-6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Bước</w:t>
      </w:r>
      <w:proofErr w:type="spellEnd"/>
      <w:r>
        <w:rPr>
          <w:rFonts w:cs="Times New Roman"/>
          <w:szCs w:val="28"/>
        </w:rPr>
        <w:t xml:space="preserve"> 2: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>.</w:t>
      </w:r>
    </w:p>
    <w:p w:rsidR="002210C1" w:rsidRPr="002210C1" w:rsidRDefault="003048BC" w:rsidP="002210C1">
      <w:pPr>
        <w:pStyle w:val="ListParagraph"/>
        <w:ind w:left="-6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Bước</w:t>
      </w:r>
      <w:proofErr w:type="spellEnd"/>
      <w:r>
        <w:rPr>
          <w:rFonts w:cs="Times New Roman"/>
          <w:szCs w:val="28"/>
        </w:rPr>
        <w:t xml:space="preserve"> 3: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thua</w:t>
      </w:r>
      <w:proofErr w:type="spellEnd"/>
      <w:r>
        <w:rPr>
          <w:rFonts w:cs="Times New Roman"/>
          <w:szCs w:val="28"/>
        </w:rPr>
        <w:t>.</w:t>
      </w:r>
    </w:p>
    <w:p w:rsidR="002210C1" w:rsidRPr="002210C1" w:rsidRDefault="002210C1" w:rsidP="002210C1">
      <w:pPr>
        <w:pStyle w:val="ListParagraph"/>
        <w:numPr>
          <w:ilvl w:val="0"/>
          <w:numId w:val="4"/>
        </w:numPr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Cs w:val="28"/>
        </w:rPr>
        <w:t>Các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biến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của</w:t>
      </w:r>
      <w:proofErr w:type="spellEnd"/>
      <w:r>
        <w:rPr>
          <w:rFonts w:cs="Times New Roman"/>
          <w:b/>
          <w:szCs w:val="28"/>
        </w:rPr>
        <w:t xml:space="preserve"> file </w:t>
      </w:r>
      <w:proofErr w:type="spellStart"/>
      <w:r>
        <w:rPr>
          <w:rFonts w:cs="Times New Roman"/>
          <w:b/>
          <w:szCs w:val="28"/>
        </w:rPr>
        <w:t>toàn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cục</w:t>
      </w:r>
      <w:proofErr w:type="spellEnd"/>
      <w:r>
        <w:rPr>
          <w:rFonts w:cs="Times New Roman"/>
          <w:b/>
          <w:szCs w:val="28"/>
        </w:rPr>
        <w:t>:</w:t>
      </w:r>
    </w:p>
    <w:p w:rsidR="002210C1" w:rsidRPr="002210C1" w:rsidRDefault="002210C1" w:rsidP="002210C1">
      <w:pPr>
        <w:pStyle w:val="ListParagraph"/>
        <w:numPr>
          <w:ilvl w:val="0"/>
          <w:numId w:val="7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Cs w:val="28"/>
        </w:rPr>
        <w:t>Code:</w:t>
      </w:r>
    </w:p>
    <w:p w:rsidR="002210C1" w:rsidRPr="002210C1" w:rsidRDefault="002210C1" w:rsidP="002210C1">
      <w:pPr>
        <w:pStyle w:val="CodeStyle2"/>
      </w:pPr>
      <w:r w:rsidRPr="002210C1">
        <w:t>FILE *</w:t>
      </w:r>
      <w:proofErr w:type="spellStart"/>
      <w:r w:rsidRPr="002210C1">
        <w:t>fdocketqua</w:t>
      </w:r>
      <w:proofErr w:type="spellEnd"/>
      <w:r w:rsidRPr="002210C1">
        <w:t>;</w:t>
      </w:r>
    </w:p>
    <w:p w:rsidR="002210C1" w:rsidRPr="002210C1" w:rsidRDefault="002210C1" w:rsidP="002210C1">
      <w:pPr>
        <w:pStyle w:val="CodeStyle2"/>
      </w:pPr>
      <w:r w:rsidRPr="002210C1">
        <w:t xml:space="preserve">char </w:t>
      </w:r>
      <w:proofErr w:type="spellStart"/>
      <w:proofErr w:type="gramStart"/>
      <w:r w:rsidRPr="002210C1">
        <w:t>ketqua</w:t>
      </w:r>
      <w:proofErr w:type="spellEnd"/>
      <w:r w:rsidRPr="002210C1">
        <w:t>[</w:t>
      </w:r>
      <w:proofErr w:type="gramEnd"/>
      <w:r w:rsidRPr="002210C1">
        <w:t>2];</w:t>
      </w:r>
    </w:p>
    <w:p w:rsidR="002210C1" w:rsidRPr="002210C1" w:rsidRDefault="002210C1" w:rsidP="002210C1">
      <w:pPr>
        <w:pStyle w:val="CodeStyle2"/>
      </w:pPr>
      <w:proofErr w:type="spellStart"/>
      <w:r w:rsidRPr="002210C1">
        <w:t>int</w:t>
      </w:r>
      <w:proofErr w:type="spellEnd"/>
      <w:r w:rsidRPr="002210C1">
        <w:t xml:space="preserve"> </w:t>
      </w:r>
      <w:proofErr w:type="spellStart"/>
      <w:r w:rsidRPr="002210C1">
        <w:t>tien</w:t>
      </w:r>
      <w:proofErr w:type="spellEnd"/>
      <w:r w:rsidRPr="002210C1">
        <w:t>=1000000;</w:t>
      </w:r>
    </w:p>
    <w:p w:rsidR="002210C1" w:rsidRPr="002210C1" w:rsidRDefault="002210C1" w:rsidP="002210C1">
      <w:pPr>
        <w:pStyle w:val="CodeStyle2"/>
      </w:pPr>
      <w:r w:rsidRPr="002210C1">
        <w:t xml:space="preserve">char </w:t>
      </w:r>
      <w:proofErr w:type="spellStart"/>
      <w:proofErr w:type="gramStart"/>
      <w:r w:rsidRPr="002210C1">
        <w:t>cuacuoc</w:t>
      </w:r>
      <w:proofErr w:type="spellEnd"/>
      <w:r w:rsidRPr="002210C1">
        <w:t>[</w:t>
      </w:r>
      <w:proofErr w:type="gramEnd"/>
      <w:r w:rsidRPr="002210C1">
        <w:t>2];</w:t>
      </w:r>
    </w:p>
    <w:p w:rsidR="002210C1" w:rsidRPr="002210C1" w:rsidRDefault="002210C1" w:rsidP="002210C1">
      <w:pPr>
        <w:pStyle w:val="CodeStyle2"/>
      </w:pPr>
      <w:proofErr w:type="spellStart"/>
      <w:r w:rsidRPr="002210C1">
        <w:t>int</w:t>
      </w:r>
      <w:proofErr w:type="spellEnd"/>
      <w:r w:rsidRPr="002210C1">
        <w:t xml:space="preserve"> </w:t>
      </w:r>
      <w:proofErr w:type="spellStart"/>
      <w:r w:rsidRPr="002210C1">
        <w:t>tiencuoc</w:t>
      </w:r>
      <w:proofErr w:type="spellEnd"/>
      <w:r w:rsidRPr="002210C1">
        <w:t>;</w:t>
      </w:r>
    </w:p>
    <w:p w:rsidR="002210C1" w:rsidRDefault="002210C1" w:rsidP="002210C1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Phân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tích</w:t>
      </w:r>
      <w:proofErr w:type="spellEnd"/>
      <w:r>
        <w:rPr>
          <w:rFonts w:cs="Times New Roman"/>
          <w:b/>
          <w:szCs w:val="28"/>
        </w:rPr>
        <w:t>:</w:t>
      </w:r>
    </w:p>
    <w:p w:rsid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 xml:space="preserve">File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b/>
          <w:szCs w:val="28"/>
        </w:rPr>
        <w:t>fdocketqua</w:t>
      </w:r>
      <w:proofErr w:type="spellEnd"/>
      <w:r>
        <w:rPr>
          <w:rFonts w:cs="Times New Roman"/>
          <w:b/>
          <w:szCs w:val="28"/>
        </w:rPr>
        <w:t>.</w:t>
      </w:r>
    </w:p>
    <w:p w:rsidR="002210C1" w:rsidRP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>:</w:t>
      </w:r>
    </w:p>
    <w:p w:rsidR="002210C1" w:rsidRDefault="002210C1" w:rsidP="002210C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con: </w:t>
      </w:r>
      <w:proofErr w:type="spellStart"/>
      <w:proofErr w:type="gramStart"/>
      <w:r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b/>
          <w:szCs w:val="28"/>
        </w:rPr>
        <w:t>[</w:t>
      </w:r>
      <w:proofErr w:type="gramEnd"/>
      <w:r>
        <w:rPr>
          <w:rFonts w:cs="Times New Roman"/>
          <w:b/>
          <w:szCs w:val="28"/>
        </w:rPr>
        <w:t xml:space="preserve">2] </w:t>
      </w:r>
      <w:proofErr w:type="spellStart"/>
      <w:r>
        <w:rPr>
          <w:rFonts w:cs="Times New Roman"/>
          <w:szCs w:val="28"/>
        </w:rPr>
        <w:t>chứa</w:t>
      </w:r>
      <w:proofErr w:type="spellEnd"/>
      <w:r>
        <w:rPr>
          <w:rFonts w:cs="Times New Roman"/>
          <w:szCs w:val="28"/>
        </w:rPr>
        <w:t xml:space="preserve"> 0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>.</w:t>
      </w:r>
    </w:p>
    <w:p w:rsidR="002210C1" w:rsidRDefault="002210C1" w:rsidP="002210C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tien</w:t>
      </w:r>
      <w:proofErr w:type="spellEnd"/>
      <w:r>
        <w:rPr>
          <w:rFonts w:cs="Times New Roman"/>
          <w:szCs w:val="28"/>
        </w:rPr>
        <w:t xml:space="preserve"> = 1000000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ban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>.</w:t>
      </w:r>
    </w:p>
    <w:p w:rsidR="002210C1" w:rsidRDefault="002210C1" w:rsidP="002210C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con: </w:t>
      </w:r>
      <w:proofErr w:type="spellStart"/>
      <w:proofErr w:type="gramStart"/>
      <w:r>
        <w:rPr>
          <w:rFonts w:cs="Times New Roman"/>
          <w:b/>
          <w:szCs w:val="28"/>
        </w:rPr>
        <w:t>cuacuoc</w:t>
      </w:r>
      <w:proofErr w:type="spellEnd"/>
      <w:r>
        <w:rPr>
          <w:rFonts w:cs="Times New Roman"/>
          <w:b/>
          <w:szCs w:val="28"/>
        </w:rPr>
        <w:t>[</w:t>
      </w:r>
      <w:proofErr w:type="gramEnd"/>
      <w:r>
        <w:rPr>
          <w:rFonts w:cs="Times New Roman"/>
          <w:b/>
          <w:szCs w:val="28"/>
        </w:rPr>
        <w:t xml:space="preserve">2] </w:t>
      </w:r>
      <w:proofErr w:type="spellStart"/>
      <w:r>
        <w:rPr>
          <w:rFonts w:cs="Times New Roman"/>
          <w:szCs w:val="28"/>
        </w:rPr>
        <w:t>chưa</w:t>
      </w:r>
      <w:proofErr w:type="spellEnd"/>
      <w:r>
        <w:rPr>
          <w:rFonts w:cs="Times New Roman"/>
          <w:szCs w:val="28"/>
        </w:rPr>
        <w:t xml:space="preserve"> 0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>.</w:t>
      </w:r>
    </w:p>
    <w:p w:rsidR="002210C1" w:rsidRDefault="002210C1" w:rsidP="002210C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b/>
          <w:szCs w:val="28"/>
        </w:rPr>
        <w:t>tiencuoc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input.</w:t>
      </w:r>
    </w:p>
    <w:p w:rsidR="002210C1" w:rsidRPr="002210C1" w:rsidRDefault="002210C1" w:rsidP="002210C1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2210C1">
        <w:rPr>
          <w:rFonts w:cs="Times New Roman"/>
          <w:b/>
          <w:szCs w:val="28"/>
        </w:rPr>
        <w:t>Các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thư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viện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khai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báo</w:t>
      </w:r>
      <w:proofErr w:type="spellEnd"/>
      <w:r w:rsidRPr="002210C1">
        <w:rPr>
          <w:rFonts w:cs="Times New Roman"/>
          <w:b/>
          <w:szCs w:val="28"/>
        </w:rPr>
        <w:t>:</w:t>
      </w:r>
    </w:p>
    <w:p w:rsidR="002210C1" w:rsidRPr="002210C1" w:rsidRDefault="002210C1" w:rsidP="002210C1">
      <w:pPr>
        <w:pStyle w:val="ListParagraph"/>
        <w:numPr>
          <w:ilvl w:val="0"/>
          <w:numId w:val="8"/>
        </w:numPr>
        <w:rPr>
          <w:rFonts w:cs="Times New Roman"/>
          <w:b/>
          <w:szCs w:val="28"/>
        </w:rPr>
      </w:pPr>
      <w:r w:rsidRPr="002210C1">
        <w:rPr>
          <w:rFonts w:cs="Times New Roman"/>
          <w:b/>
          <w:szCs w:val="28"/>
        </w:rPr>
        <w:t>Code:</w:t>
      </w:r>
    </w:p>
    <w:p w:rsidR="002210C1" w:rsidRPr="002210C1" w:rsidRDefault="002210C1" w:rsidP="002210C1">
      <w:pPr>
        <w:pStyle w:val="CodeStyle2"/>
      </w:pPr>
      <w:r w:rsidRPr="002210C1">
        <w:t>#include&lt;</w:t>
      </w:r>
      <w:proofErr w:type="spellStart"/>
      <w:r w:rsidRPr="002210C1">
        <w:t>stdio.h</w:t>
      </w:r>
      <w:proofErr w:type="spellEnd"/>
      <w:r w:rsidRPr="002210C1">
        <w:t>&gt;</w:t>
      </w:r>
    </w:p>
    <w:p w:rsidR="002210C1" w:rsidRPr="002210C1" w:rsidRDefault="002210C1" w:rsidP="002210C1">
      <w:pPr>
        <w:pStyle w:val="CodeStyle2"/>
      </w:pPr>
      <w:r w:rsidRPr="002210C1">
        <w:t>#include &lt;</w:t>
      </w:r>
      <w:proofErr w:type="spellStart"/>
      <w:r w:rsidRPr="002210C1">
        <w:t>windows.h</w:t>
      </w:r>
      <w:proofErr w:type="spellEnd"/>
      <w:r w:rsidRPr="002210C1">
        <w:t>&gt;</w:t>
      </w:r>
    </w:p>
    <w:p w:rsidR="002210C1" w:rsidRPr="002210C1" w:rsidRDefault="002210C1" w:rsidP="002210C1">
      <w:pPr>
        <w:pStyle w:val="CodeStyle2"/>
      </w:pPr>
      <w:r w:rsidRPr="002210C1">
        <w:t>#include &lt;</w:t>
      </w:r>
      <w:proofErr w:type="spellStart"/>
      <w:r w:rsidRPr="002210C1">
        <w:t>dos.h</w:t>
      </w:r>
      <w:proofErr w:type="spellEnd"/>
      <w:r w:rsidRPr="002210C1">
        <w:t>&gt;</w:t>
      </w:r>
    </w:p>
    <w:p w:rsidR="002210C1" w:rsidRPr="002210C1" w:rsidRDefault="002210C1" w:rsidP="002210C1">
      <w:pPr>
        <w:pStyle w:val="CodeStyle2"/>
      </w:pPr>
      <w:r w:rsidRPr="002210C1">
        <w:t>#include &lt;</w:t>
      </w:r>
      <w:proofErr w:type="spellStart"/>
      <w:r w:rsidRPr="002210C1">
        <w:t>time.h</w:t>
      </w:r>
      <w:proofErr w:type="spellEnd"/>
      <w:r w:rsidRPr="002210C1">
        <w:t>&gt;</w:t>
      </w:r>
    </w:p>
    <w:p w:rsidR="002210C1" w:rsidRPr="002210C1" w:rsidRDefault="002210C1" w:rsidP="002210C1">
      <w:pPr>
        <w:pStyle w:val="CodeStyle2"/>
      </w:pPr>
      <w:r w:rsidRPr="002210C1">
        <w:t>#include&lt;</w:t>
      </w:r>
      <w:proofErr w:type="spellStart"/>
      <w:r w:rsidRPr="002210C1">
        <w:t>conio.h</w:t>
      </w:r>
      <w:proofErr w:type="spellEnd"/>
      <w:r w:rsidRPr="002210C1">
        <w:t>&gt;</w:t>
      </w:r>
    </w:p>
    <w:p w:rsidR="002210C1" w:rsidRPr="002210C1" w:rsidRDefault="002210C1" w:rsidP="002210C1">
      <w:pPr>
        <w:pStyle w:val="ListParagraph"/>
        <w:numPr>
          <w:ilvl w:val="0"/>
          <w:numId w:val="8"/>
        </w:numPr>
        <w:rPr>
          <w:rFonts w:cs="Times New Roman"/>
          <w:b/>
          <w:szCs w:val="28"/>
        </w:rPr>
      </w:pPr>
      <w:proofErr w:type="spellStart"/>
      <w:r w:rsidRPr="002210C1">
        <w:rPr>
          <w:rFonts w:cs="Times New Roman"/>
          <w:b/>
          <w:szCs w:val="28"/>
        </w:rPr>
        <w:t>Phân</w:t>
      </w:r>
      <w:proofErr w:type="spellEnd"/>
      <w:r w:rsidRPr="002210C1">
        <w:rPr>
          <w:rFonts w:cs="Times New Roman"/>
          <w:b/>
          <w:szCs w:val="28"/>
        </w:rPr>
        <w:t xml:space="preserve"> </w:t>
      </w:r>
      <w:proofErr w:type="spellStart"/>
      <w:r w:rsidRPr="002210C1">
        <w:rPr>
          <w:rFonts w:cs="Times New Roman"/>
          <w:b/>
          <w:szCs w:val="28"/>
        </w:rPr>
        <w:t>tích</w:t>
      </w:r>
      <w:proofErr w:type="spellEnd"/>
      <w:r w:rsidRPr="002210C1">
        <w:rPr>
          <w:rFonts w:cs="Times New Roman"/>
          <w:b/>
          <w:szCs w:val="28"/>
        </w:rPr>
        <w:t>:</w:t>
      </w:r>
    </w:p>
    <w:p w:rsid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stdio.h</w:t>
      </w:r>
      <w:proofErr w:type="spellEnd"/>
      <w:r>
        <w:rPr>
          <w:rFonts w:cs="Times New Roman"/>
          <w:szCs w:val="28"/>
        </w:rPr>
        <w:t xml:space="preserve">&gt;: Input Output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C.</w:t>
      </w:r>
    </w:p>
    <w:p w:rsid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windows.h</w:t>
      </w:r>
      <w:proofErr w:type="spellEnd"/>
      <w:r>
        <w:rPr>
          <w:rFonts w:cs="Times New Roman"/>
          <w:szCs w:val="28"/>
        </w:rPr>
        <w:t xml:space="preserve">&gt;: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Console.</w:t>
      </w:r>
    </w:p>
    <w:p w:rsid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dos.h</w:t>
      </w:r>
      <w:proofErr w:type="spellEnd"/>
      <w:r>
        <w:rPr>
          <w:rFonts w:cs="Times New Roman"/>
          <w:szCs w:val="28"/>
        </w:rPr>
        <w:t xml:space="preserve">&gt;: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đĩa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MS DOS.</w:t>
      </w:r>
    </w:p>
    <w:p w:rsid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time.h</w:t>
      </w:r>
      <w:proofErr w:type="spellEnd"/>
      <w:r>
        <w:rPr>
          <w:rFonts w:cs="Times New Roman"/>
          <w:szCs w:val="28"/>
        </w:rPr>
        <w:t xml:space="preserve">&gt;: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nghĩa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>.</w:t>
      </w:r>
    </w:p>
    <w:p w:rsidR="002210C1" w:rsidRPr="002210C1" w:rsidRDefault="002210C1" w:rsidP="002210C1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</w:rPr>
        <w:t>conio.h</w:t>
      </w:r>
      <w:proofErr w:type="spellEnd"/>
      <w:r>
        <w:rPr>
          <w:rFonts w:cs="Times New Roman"/>
          <w:szCs w:val="28"/>
        </w:rPr>
        <w:t xml:space="preserve">&gt;: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input, output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Ví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clrscr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), </w:t>
      </w:r>
      <w:proofErr w:type="spellStart"/>
      <w:r>
        <w:rPr>
          <w:rFonts w:cs="Times New Roman"/>
          <w:szCs w:val="28"/>
        </w:rPr>
        <w:t>getch</w:t>
      </w:r>
      <w:proofErr w:type="spellEnd"/>
      <w:r>
        <w:rPr>
          <w:rFonts w:cs="Times New Roman"/>
          <w:szCs w:val="28"/>
        </w:rPr>
        <w:t xml:space="preserve">()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lấy</w:t>
      </w:r>
      <w:proofErr w:type="spellEnd"/>
      <w:r>
        <w:rPr>
          <w:rFonts w:cs="Times New Roman"/>
          <w:szCs w:val="28"/>
        </w:rPr>
        <w:t xml:space="preserve"> input).</w:t>
      </w:r>
    </w:p>
    <w:p w:rsidR="003048BC" w:rsidRDefault="001F609C" w:rsidP="003048BC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 xml:space="preserve">E, </w:t>
      </w:r>
      <w:proofErr w:type="spellStart"/>
      <w:r w:rsidR="003048BC">
        <w:rPr>
          <w:rFonts w:cs="Times New Roman"/>
          <w:b/>
          <w:sz w:val="32"/>
          <w:szCs w:val="32"/>
        </w:rPr>
        <w:t>Các</w:t>
      </w:r>
      <w:proofErr w:type="spellEnd"/>
      <w:r w:rsidR="003048BC">
        <w:rPr>
          <w:rFonts w:cs="Times New Roman"/>
          <w:b/>
          <w:sz w:val="32"/>
          <w:szCs w:val="32"/>
        </w:rPr>
        <w:t xml:space="preserve"> </w:t>
      </w:r>
      <w:proofErr w:type="spellStart"/>
      <w:r w:rsidR="003048BC">
        <w:rPr>
          <w:rFonts w:cs="Times New Roman"/>
          <w:b/>
          <w:sz w:val="32"/>
          <w:szCs w:val="32"/>
        </w:rPr>
        <w:t>hàm</w:t>
      </w:r>
      <w:proofErr w:type="spellEnd"/>
      <w:r w:rsidR="003048BC">
        <w:rPr>
          <w:rFonts w:cs="Times New Roman"/>
          <w:b/>
          <w:sz w:val="32"/>
          <w:szCs w:val="32"/>
        </w:rPr>
        <w:t xml:space="preserve"> </w:t>
      </w:r>
      <w:proofErr w:type="spellStart"/>
      <w:r w:rsidR="003048BC">
        <w:rPr>
          <w:rFonts w:cs="Times New Roman"/>
          <w:b/>
          <w:sz w:val="32"/>
          <w:szCs w:val="32"/>
        </w:rPr>
        <w:t>phụ</w:t>
      </w:r>
      <w:proofErr w:type="spellEnd"/>
      <w:r w:rsidR="003048BC">
        <w:rPr>
          <w:rFonts w:cs="Times New Roman"/>
          <w:b/>
          <w:sz w:val="32"/>
          <w:szCs w:val="32"/>
        </w:rPr>
        <w:t>:</w:t>
      </w:r>
    </w:p>
    <w:p w:rsidR="003048BC" w:rsidRDefault="003048BC" w:rsidP="002210C1">
      <w:pPr>
        <w:pStyle w:val="ListParagraph"/>
        <w:numPr>
          <w:ilvl w:val="0"/>
          <w:numId w:val="5"/>
        </w:numPr>
        <w:rPr>
          <w:rFonts w:cs="Times New Roman"/>
          <w:b/>
          <w:szCs w:val="28"/>
        </w:rPr>
      </w:pPr>
      <w:proofErr w:type="spellStart"/>
      <w:r w:rsidRPr="003048BC">
        <w:rPr>
          <w:rFonts w:cs="Times New Roman"/>
          <w:b/>
          <w:szCs w:val="28"/>
        </w:rPr>
        <w:t>Hàm</w:t>
      </w:r>
      <w:proofErr w:type="spellEnd"/>
      <w:r w:rsidRPr="003048BC">
        <w:rPr>
          <w:rFonts w:cs="Times New Roman"/>
          <w:b/>
          <w:szCs w:val="28"/>
        </w:rPr>
        <w:t xml:space="preserve"> </w:t>
      </w:r>
      <w:proofErr w:type="spellStart"/>
      <w:proofErr w:type="gramStart"/>
      <w:r w:rsidRPr="003048BC">
        <w:rPr>
          <w:rFonts w:cs="Times New Roman"/>
          <w:b/>
          <w:szCs w:val="28"/>
        </w:rPr>
        <w:t>datCuoc</w:t>
      </w:r>
      <w:proofErr w:type="spellEnd"/>
      <w:r w:rsidRPr="003048BC">
        <w:rPr>
          <w:rFonts w:cs="Times New Roman"/>
          <w:b/>
          <w:szCs w:val="28"/>
        </w:rPr>
        <w:t>(</w:t>
      </w:r>
      <w:proofErr w:type="gramEnd"/>
      <w:r w:rsidRPr="003048BC">
        <w:rPr>
          <w:rFonts w:cs="Times New Roman"/>
          <w:b/>
          <w:szCs w:val="28"/>
        </w:rPr>
        <w:t>):</w:t>
      </w:r>
    </w:p>
    <w:p w:rsidR="002210C1" w:rsidRDefault="002210C1" w:rsidP="002210C1">
      <w:pPr>
        <w:pStyle w:val="ListParagraph"/>
        <w:numPr>
          <w:ilvl w:val="0"/>
          <w:numId w:val="10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Code:</w:t>
      </w:r>
    </w:p>
    <w:p w:rsidR="002210C1" w:rsidRPr="002210C1" w:rsidRDefault="002210C1" w:rsidP="002210C1">
      <w:pPr>
        <w:pStyle w:val="CodeStyle2"/>
      </w:pPr>
      <w:r w:rsidRPr="002210C1">
        <w:t xml:space="preserve">void </w:t>
      </w:r>
      <w:proofErr w:type="spellStart"/>
      <w:proofErr w:type="gramStart"/>
      <w:r w:rsidRPr="002210C1">
        <w:t>datCuoc</w:t>
      </w:r>
      <w:proofErr w:type="spellEnd"/>
      <w:r w:rsidRPr="002210C1">
        <w:t>(</w:t>
      </w:r>
      <w:proofErr w:type="gramEnd"/>
      <w:r w:rsidRPr="002210C1">
        <w:t>)</w:t>
      </w:r>
    </w:p>
    <w:p w:rsidR="002210C1" w:rsidRPr="002210C1" w:rsidRDefault="002210C1" w:rsidP="002210C1">
      <w:pPr>
        <w:pStyle w:val="CodeStyle2"/>
      </w:pPr>
      <w:r w:rsidRPr="002210C1">
        <w:t>{</w:t>
      </w:r>
    </w:p>
    <w:p w:rsidR="002210C1" w:rsidRPr="002210C1" w:rsidRDefault="002210C1" w:rsidP="002210C1">
      <w:pPr>
        <w:pStyle w:val="CodeStyle2"/>
      </w:pPr>
      <w:r w:rsidRPr="002210C1">
        <w:t xml:space="preserve">    </w:t>
      </w:r>
      <w:proofErr w:type="spellStart"/>
      <w:r w:rsidRPr="002210C1">
        <w:t>printf</w:t>
      </w:r>
      <w:proofErr w:type="spellEnd"/>
      <w:r w:rsidRPr="002210C1">
        <w:t>("%d</w:t>
      </w:r>
      <w:proofErr w:type="gramStart"/>
      <w:r w:rsidRPr="002210C1">
        <w:t>",</w:t>
      </w:r>
      <w:proofErr w:type="spellStart"/>
      <w:r w:rsidRPr="002210C1">
        <w:t>tien</w:t>
      </w:r>
      <w:proofErr w:type="spellEnd"/>
      <w:proofErr w:type="gramEnd"/>
      <w:r w:rsidRPr="002210C1">
        <w:t>);</w:t>
      </w:r>
    </w:p>
    <w:p w:rsidR="002210C1" w:rsidRPr="002210C1" w:rsidRDefault="002210C1" w:rsidP="002210C1">
      <w:pPr>
        <w:pStyle w:val="CodeStyle2"/>
      </w:pPr>
      <w:r w:rsidRPr="002210C1">
        <w:t xml:space="preserve">    </w:t>
      </w:r>
      <w:proofErr w:type="spellStart"/>
      <w:proofErr w:type="gramStart"/>
      <w:r w:rsidRPr="002210C1">
        <w:t>printf</w:t>
      </w:r>
      <w:proofErr w:type="spellEnd"/>
      <w:r w:rsidRPr="002210C1">
        <w:t>(</w:t>
      </w:r>
      <w:proofErr w:type="gramEnd"/>
      <w:r w:rsidRPr="002210C1">
        <w:t>"\</w:t>
      </w:r>
      <w:proofErr w:type="spellStart"/>
      <w:r w:rsidRPr="002210C1">
        <w:t>nBAN</w:t>
      </w:r>
      <w:proofErr w:type="spellEnd"/>
      <w:r w:rsidRPr="002210C1">
        <w:t xml:space="preserve"> CUOC GI ?(T/X): ");</w:t>
      </w:r>
      <w:proofErr w:type="spellStart"/>
      <w:r w:rsidRPr="002210C1">
        <w:t>fflush</w:t>
      </w:r>
      <w:proofErr w:type="spellEnd"/>
      <w:r w:rsidRPr="002210C1">
        <w:t>(</w:t>
      </w:r>
      <w:proofErr w:type="spellStart"/>
      <w:r w:rsidRPr="002210C1">
        <w:t>stdin</w:t>
      </w:r>
      <w:proofErr w:type="spellEnd"/>
      <w:r w:rsidRPr="002210C1">
        <w:t>);gets(</w:t>
      </w:r>
      <w:proofErr w:type="spellStart"/>
      <w:r w:rsidRPr="002210C1">
        <w:t>cuacuoc</w:t>
      </w:r>
      <w:proofErr w:type="spellEnd"/>
      <w:r w:rsidRPr="002210C1">
        <w:t>);</w:t>
      </w:r>
    </w:p>
    <w:p w:rsidR="002210C1" w:rsidRPr="002210C1" w:rsidRDefault="002210C1" w:rsidP="002210C1">
      <w:pPr>
        <w:pStyle w:val="CodeStyle2"/>
      </w:pPr>
      <w:r w:rsidRPr="002210C1">
        <w:t xml:space="preserve">    </w:t>
      </w:r>
      <w:proofErr w:type="spellStart"/>
      <w:proofErr w:type="gramStart"/>
      <w:r w:rsidRPr="002210C1">
        <w:t>printf</w:t>
      </w:r>
      <w:proofErr w:type="spellEnd"/>
      <w:r w:rsidRPr="002210C1">
        <w:t>(</w:t>
      </w:r>
      <w:proofErr w:type="gramEnd"/>
      <w:r w:rsidRPr="002210C1">
        <w:t>"TIEN CUOC (x1000): ");</w:t>
      </w:r>
      <w:proofErr w:type="spellStart"/>
      <w:r w:rsidRPr="002210C1">
        <w:t>scanf</w:t>
      </w:r>
      <w:proofErr w:type="spellEnd"/>
      <w:r w:rsidRPr="002210C1">
        <w:t>("%d",&amp;</w:t>
      </w:r>
      <w:proofErr w:type="spellStart"/>
      <w:r w:rsidRPr="002210C1">
        <w:t>tiencuoc</w:t>
      </w:r>
      <w:proofErr w:type="spellEnd"/>
      <w:r w:rsidRPr="002210C1">
        <w:t>);</w:t>
      </w:r>
    </w:p>
    <w:p w:rsidR="002210C1" w:rsidRPr="002210C1" w:rsidRDefault="002210C1" w:rsidP="002210C1">
      <w:pPr>
        <w:pStyle w:val="CodeStyle2"/>
      </w:pPr>
      <w:r w:rsidRPr="002210C1">
        <w:t>}</w:t>
      </w:r>
    </w:p>
    <w:p w:rsidR="002210C1" w:rsidRDefault="00670064" w:rsidP="00670064">
      <w:pPr>
        <w:pStyle w:val="ListParagraph"/>
        <w:numPr>
          <w:ilvl w:val="0"/>
          <w:numId w:val="10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Phân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tích</w:t>
      </w:r>
      <w:proofErr w:type="spellEnd"/>
      <w:r>
        <w:rPr>
          <w:rFonts w:cs="Times New Roman"/>
          <w:b/>
          <w:szCs w:val="28"/>
        </w:rPr>
        <w:t>:</w:t>
      </w:r>
    </w:p>
    <w:p w:rsidR="00670064" w:rsidRPr="00670064" w:rsidRDefault="00670064" w:rsidP="0067006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điệp</w:t>
      </w:r>
      <w:proofErr w:type="spellEnd"/>
      <w:r>
        <w:rPr>
          <w:rFonts w:cs="Times New Roman"/>
          <w:szCs w:val="28"/>
        </w:rPr>
        <w:t>.</w:t>
      </w:r>
    </w:p>
    <w:p w:rsidR="00670064" w:rsidRPr="00F84C54" w:rsidRDefault="00670064" w:rsidP="0067006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 xml:space="preserve">Input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670064">
        <w:rPr>
          <w:rFonts w:cs="Times New Roman"/>
          <w:b/>
          <w:szCs w:val="28"/>
        </w:rPr>
        <w:t>cuacuoc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Xỉu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670064">
        <w:rPr>
          <w:rFonts w:cs="Times New Roman"/>
          <w:b/>
          <w:szCs w:val="28"/>
        </w:rPr>
        <w:t>tiencuoc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>).</w:t>
      </w:r>
    </w:p>
    <w:p w:rsidR="00F84C54" w:rsidRPr="00F84C54" w:rsidRDefault="00F84C54" w:rsidP="00F84C54">
      <w:pPr>
        <w:pStyle w:val="ListParagraph"/>
        <w:numPr>
          <w:ilvl w:val="0"/>
          <w:numId w:val="10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gọi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>:</w:t>
      </w:r>
    </w:p>
    <w:p w:rsidR="00F84C54" w:rsidRPr="0067006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Ta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cuacuoc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T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X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tiencuoc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int.</w:t>
      </w:r>
    </w:p>
    <w:p w:rsidR="00670064" w:rsidRPr="00670064" w:rsidRDefault="00670064" w:rsidP="00670064">
      <w:pPr>
        <w:pStyle w:val="ListParagraph"/>
        <w:numPr>
          <w:ilvl w:val="0"/>
          <w:numId w:val="5"/>
        </w:numPr>
        <w:rPr>
          <w:rFonts w:cs="Times New Roman"/>
          <w:b/>
          <w:szCs w:val="28"/>
        </w:rPr>
      </w:pPr>
      <w:proofErr w:type="spellStart"/>
      <w:r w:rsidRPr="00670064">
        <w:rPr>
          <w:rFonts w:cs="Times New Roman"/>
          <w:b/>
          <w:szCs w:val="28"/>
        </w:rPr>
        <w:t>Hàm</w:t>
      </w:r>
      <w:proofErr w:type="spellEnd"/>
      <w:r w:rsidRPr="00670064">
        <w:rPr>
          <w:rFonts w:cs="Times New Roman"/>
          <w:b/>
          <w:szCs w:val="28"/>
        </w:rPr>
        <w:t xml:space="preserve"> </w:t>
      </w:r>
      <w:proofErr w:type="spellStart"/>
      <w:proofErr w:type="gramStart"/>
      <w:r w:rsidRPr="00670064">
        <w:rPr>
          <w:rFonts w:cs="Times New Roman"/>
          <w:b/>
          <w:szCs w:val="28"/>
        </w:rPr>
        <w:t>checkKetQua</w:t>
      </w:r>
      <w:proofErr w:type="spellEnd"/>
      <w:r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)</w:t>
      </w:r>
      <w:r w:rsidRPr="00670064">
        <w:rPr>
          <w:rFonts w:cs="Times New Roman"/>
          <w:b/>
          <w:szCs w:val="28"/>
        </w:rPr>
        <w:t>:</w:t>
      </w:r>
    </w:p>
    <w:p w:rsidR="00670064" w:rsidRDefault="00670064" w:rsidP="00670064">
      <w:pPr>
        <w:pStyle w:val="ListParagraph"/>
        <w:numPr>
          <w:ilvl w:val="0"/>
          <w:numId w:val="11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Code:</w:t>
      </w:r>
    </w:p>
    <w:p w:rsidR="00670064" w:rsidRPr="00670064" w:rsidRDefault="00670064" w:rsidP="00670064">
      <w:pPr>
        <w:pStyle w:val="CodeStyle2"/>
      </w:pPr>
      <w:r w:rsidRPr="00670064">
        <w:t xml:space="preserve">void </w:t>
      </w:r>
      <w:proofErr w:type="spellStart"/>
      <w:proofErr w:type="gramStart"/>
      <w:r w:rsidRPr="00670064">
        <w:t>checkKetQua</w:t>
      </w:r>
      <w:proofErr w:type="spellEnd"/>
      <w:r w:rsidRPr="00670064">
        <w:t>(</w:t>
      </w:r>
      <w:proofErr w:type="gramEnd"/>
      <w:r w:rsidRPr="00670064">
        <w:t>)</w:t>
      </w:r>
    </w:p>
    <w:p w:rsidR="00670064" w:rsidRPr="00670064" w:rsidRDefault="00670064" w:rsidP="00670064">
      <w:pPr>
        <w:pStyle w:val="CodeStyle2"/>
      </w:pPr>
      <w:r w:rsidRPr="00670064">
        <w:t>{</w:t>
      </w:r>
    </w:p>
    <w:p w:rsidR="00670064" w:rsidRPr="00670064" w:rsidRDefault="00670064" w:rsidP="00670064">
      <w:pPr>
        <w:pStyle w:val="CodeStyle2"/>
      </w:pPr>
      <w:r w:rsidRPr="00670064">
        <w:t xml:space="preserve">    </w:t>
      </w:r>
      <w:proofErr w:type="spellStart"/>
      <w:proofErr w:type="gramStart"/>
      <w:r w:rsidRPr="00670064">
        <w:t>strcpy</w:t>
      </w:r>
      <w:proofErr w:type="spellEnd"/>
      <w:r w:rsidRPr="00670064">
        <w:t>(</w:t>
      </w:r>
      <w:proofErr w:type="spellStart"/>
      <w:proofErr w:type="gramEnd"/>
      <w:r w:rsidRPr="00670064">
        <w:t>ketqua</w:t>
      </w:r>
      <w:proofErr w:type="spellEnd"/>
      <w:r w:rsidRPr="00670064">
        <w:t>," ");</w:t>
      </w:r>
    </w:p>
    <w:p w:rsidR="00670064" w:rsidRPr="00670064" w:rsidRDefault="00670064" w:rsidP="00670064">
      <w:pPr>
        <w:pStyle w:val="CodeStyle2"/>
      </w:pPr>
      <w:r w:rsidRPr="00670064">
        <w:t>    while(true)</w:t>
      </w:r>
    </w:p>
    <w:p w:rsidR="00670064" w:rsidRPr="00670064" w:rsidRDefault="00670064" w:rsidP="00670064">
      <w:pPr>
        <w:pStyle w:val="CodeStyle2"/>
      </w:pPr>
      <w:r w:rsidRPr="00670064">
        <w:t>    {</w:t>
      </w:r>
    </w:p>
    <w:p w:rsidR="00670064" w:rsidRPr="00670064" w:rsidRDefault="00670064" w:rsidP="00670064">
      <w:pPr>
        <w:pStyle w:val="CodeStyle2"/>
      </w:pPr>
      <w:r w:rsidRPr="00670064">
        <w:t xml:space="preserve">        </w:t>
      </w:r>
      <w:proofErr w:type="spellStart"/>
      <w:proofErr w:type="gramStart"/>
      <w:r w:rsidRPr="00670064">
        <w:t>printf</w:t>
      </w:r>
      <w:proofErr w:type="spellEnd"/>
      <w:r w:rsidRPr="00670064">
        <w:t>(</w:t>
      </w:r>
      <w:proofErr w:type="gramEnd"/>
      <w:r w:rsidRPr="00670064">
        <w:t>"\</w:t>
      </w:r>
      <w:proofErr w:type="spellStart"/>
      <w:r w:rsidRPr="00670064">
        <w:t>nVui</w:t>
      </w:r>
      <w:proofErr w:type="spellEnd"/>
      <w:r w:rsidRPr="00670064">
        <w:t xml:space="preserve"> long </w:t>
      </w:r>
      <w:proofErr w:type="spellStart"/>
      <w:r w:rsidRPr="00670064">
        <w:t>doi</w:t>
      </w:r>
      <w:proofErr w:type="spellEnd"/>
      <w:r w:rsidRPr="00670064">
        <w:t xml:space="preserve"> </w:t>
      </w:r>
      <w:proofErr w:type="spellStart"/>
      <w:r w:rsidRPr="00670064">
        <w:t>ket</w:t>
      </w:r>
      <w:proofErr w:type="spellEnd"/>
      <w:r w:rsidRPr="00670064">
        <w:t xml:space="preserve"> qua");</w:t>
      </w:r>
    </w:p>
    <w:p w:rsidR="00670064" w:rsidRPr="00670064" w:rsidRDefault="00670064" w:rsidP="00670064">
      <w:pPr>
        <w:pStyle w:val="CodeStyle2"/>
      </w:pPr>
      <w:r w:rsidRPr="00670064">
        <w:lastRenderedPageBreak/>
        <w:t>        system("</w:t>
      </w:r>
      <w:proofErr w:type="spellStart"/>
      <w:r w:rsidRPr="00670064">
        <w:t>cls</w:t>
      </w:r>
      <w:proofErr w:type="spellEnd"/>
      <w:r w:rsidRPr="00670064">
        <w:t>");</w:t>
      </w:r>
    </w:p>
    <w:p w:rsidR="00670064" w:rsidRPr="00670064" w:rsidRDefault="00670064" w:rsidP="00670064">
      <w:pPr>
        <w:pStyle w:val="CodeStyle2"/>
      </w:pPr>
      <w:r w:rsidRPr="00670064">
        <w:t xml:space="preserve">        </w:t>
      </w:r>
      <w:proofErr w:type="spellStart"/>
      <w:r w:rsidRPr="00670064">
        <w:t>fdocketqua</w:t>
      </w:r>
      <w:proofErr w:type="spellEnd"/>
      <w:r w:rsidRPr="00670064">
        <w:t>=</w:t>
      </w:r>
      <w:proofErr w:type="spellStart"/>
      <w:r w:rsidRPr="00670064">
        <w:t>fopen</w:t>
      </w:r>
      <w:proofErr w:type="spellEnd"/>
      <w:r w:rsidRPr="00670064">
        <w:t>("</w:t>
      </w:r>
      <w:proofErr w:type="spellStart"/>
      <w:r w:rsidRPr="00670064">
        <w:t>tempketqua.txt","r</w:t>
      </w:r>
      <w:proofErr w:type="spellEnd"/>
      <w:r w:rsidRPr="00670064">
        <w:t>");</w:t>
      </w:r>
    </w:p>
    <w:p w:rsidR="00670064" w:rsidRPr="00670064" w:rsidRDefault="00670064" w:rsidP="00670064">
      <w:pPr>
        <w:pStyle w:val="CodeStyle2"/>
      </w:pPr>
      <w:r w:rsidRPr="00670064">
        <w:t xml:space="preserve">        </w:t>
      </w:r>
      <w:proofErr w:type="spellStart"/>
      <w:r w:rsidRPr="00670064">
        <w:t>fgets</w:t>
      </w:r>
      <w:proofErr w:type="spellEnd"/>
      <w:r w:rsidRPr="00670064">
        <w:t>(ketqua,</w:t>
      </w:r>
      <w:proofErr w:type="gramStart"/>
      <w:r w:rsidRPr="00670064">
        <w:t>2,fdocketqua</w:t>
      </w:r>
      <w:proofErr w:type="gramEnd"/>
      <w:r w:rsidRPr="00670064">
        <w:t>);</w:t>
      </w:r>
    </w:p>
    <w:p w:rsidR="00670064" w:rsidRPr="00670064" w:rsidRDefault="00670064" w:rsidP="00670064">
      <w:pPr>
        <w:pStyle w:val="CodeStyle2"/>
      </w:pPr>
      <w:r w:rsidRPr="00670064">
        <w:t>        if(</w:t>
      </w:r>
      <w:proofErr w:type="spellStart"/>
      <w:r w:rsidRPr="00670064">
        <w:t>strcmp</w:t>
      </w:r>
      <w:proofErr w:type="spellEnd"/>
      <w:r w:rsidRPr="00670064">
        <w:t>(</w:t>
      </w:r>
      <w:proofErr w:type="spellStart"/>
      <w:r w:rsidRPr="00670064">
        <w:t>ketqua</w:t>
      </w:r>
      <w:proofErr w:type="spellEnd"/>
      <w:r w:rsidRPr="00670064">
        <w:t>,"T</w:t>
      </w:r>
      <w:proofErr w:type="gramStart"/>
      <w:r w:rsidRPr="00670064">
        <w:t>")=</w:t>
      </w:r>
      <w:proofErr w:type="gramEnd"/>
      <w:r w:rsidRPr="00670064">
        <w:t xml:space="preserve">=0 || </w:t>
      </w:r>
      <w:proofErr w:type="spellStart"/>
      <w:r w:rsidRPr="00670064">
        <w:t>strcmp</w:t>
      </w:r>
      <w:proofErr w:type="spellEnd"/>
      <w:r w:rsidRPr="00670064">
        <w:t>(</w:t>
      </w:r>
      <w:proofErr w:type="spellStart"/>
      <w:r w:rsidRPr="00670064">
        <w:t>ketqua</w:t>
      </w:r>
      <w:proofErr w:type="spellEnd"/>
      <w:r w:rsidRPr="00670064">
        <w:t>,"X")==0)</w:t>
      </w:r>
    </w:p>
    <w:p w:rsidR="00670064" w:rsidRPr="00670064" w:rsidRDefault="00670064" w:rsidP="00670064">
      <w:pPr>
        <w:pStyle w:val="CodeStyle2"/>
      </w:pPr>
      <w:r w:rsidRPr="00670064">
        <w:t>        {</w:t>
      </w:r>
    </w:p>
    <w:p w:rsidR="00670064" w:rsidRPr="00670064" w:rsidRDefault="00670064" w:rsidP="00670064">
      <w:pPr>
        <w:pStyle w:val="CodeStyle2"/>
      </w:pPr>
      <w:r w:rsidRPr="00670064">
        <w:t>        //</w:t>
      </w:r>
      <w:proofErr w:type="spellStart"/>
      <w:proofErr w:type="gramStart"/>
      <w:r w:rsidRPr="00670064">
        <w:t>printf</w:t>
      </w:r>
      <w:proofErr w:type="spellEnd"/>
      <w:r w:rsidRPr="00670064">
        <w:t>(</w:t>
      </w:r>
      <w:proofErr w:type="gramEnd"/>
      <w:r w:rsidRPr="00670064">
        <w:t>"KQ: %s",</w:t>
      </w:r>
      <w:proofErr w:type="spellStart"/>
      <w:r w:rsidRPr="00670064">
        <w:t>ketqua</w:t>
      </w:r>
      <w:proofErr w:type="spellEnd"/>
      <w:r w:rsidRPr="00670064">
        <w:t>);</w:t>
      </w:r>
    </w:p>
    <w:p w:rsidR="00670064" w:rsidRPr="00670064" w:rsidRDefault="00670064" w:rsidP="00670064">
      <w:pPr>
        <w:pStyle w:val="CodeStyle2"/>
      </w:pPr>
      <w:r w:rsidRPr="00670064">
        <w:t>        break;</w:t>
      </w:r>
    </w:p>
    <w:p w:rsidR="00670064" w:rsidRPr="00670064" w:rsidRDefault="00670064" w:rsidP="00670064">
      <w:pPr>
        <w:pStyle w:val="CodeStyle2"/>
      </w:pPr>
      <w:r w:rsidRPr="00670064">
        <w:t>        }</w:t>
      </w:r>
    </w:p>
    <w:p w:rsidR="00670064" w:rsidRPr="00670064" w:rsidRDefault="00670064" w:rsidP="00670064">
      <w:pPr>
        <w:pStyle w:val="CodeStyle2"/>
      </w:pPr>
      <w:r w:rsidRPr="00670064">
        <w:t xml:space="preserve">        </w:t>
      </w:r>
      <w:proofErr w:type="spellStart"/>
      <w:r w:rsidRPr="00670064">
        <w:t>fclose</w:t>
      </w:r>
      <w:proofErr w:type="spellEnd"/>
      <w:r w:rsidRPr="00670064">
        <w:t>(</w:t>
      </w:r>
      <w:proofErr w:type="spellStart"/>
      <w:r w:rsidRPr="00670064">
        <w:t>fdocketqua</w:t>
      </w:r>
      <w:proofErr w:type="spellEnd"/>
      <w:r w:rsidRPr="00670064">
        <w:t>);</w:t>
      </w:r>
    </w:p>
    <w:p w:rsidR="00670064" w:rsidRPr="00670064" w:rsidRDefault="00670064" w:rsidP="00670064">
      <w:pPr>
        <w:pStyle w:val="CodeStyle2"/>
      </w:pPr>
      <w:r w:rsidRPr="00670064">
        <w:t>    }</w:t>
      </w:r>
    </w:p>
    <w:p w:rsidR="00670064" w:rsidRPr="00670064" w:rsidRDefault="00670064" w:rsidP="00670064">
      <w:pPr>
        <w:pStyle w:val="CodeStyle2"/>
      </w:pPr>
      <w:r w:rsidRPr="00670064">
        <w:t>}</w:t>
      </w:r>
    </w:p>
    <w:p w:rsidR="00F84C54" w:rsidRPr="00F84C54" w:rsidRDefault="00670064" w:rsidP="00F84C54">
      <w:pPr>
        <w:pStyle w:val="ListParagraph"/>
        <w:numPr>
          <w:ilvl w:val="0"/>
          <w:numId w:val="11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Phân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tích</w:t>
      </w:r>
      <w:proofErr w:type="spellEnd"/>
      <w:r>
        <w:rPr>
          <w:rFonts w:cs="Times New Roman"/>
          <w:b/>
          <w:szCs w:val="28"/>
        </w:rPr>
        <w:t>:</w:t>
      </w:r>
    </w:p>
    <w:p w:rsid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proofErr w:type="gramStart"/>
      <w:r>
        <w:rPr>
          <w:rFonts w:cs="Times New Roman"/>
          <w:szCs w:val="28"/>
        </w:rPr>
        <w:t>Strcpy</w:t>
      </w:r>
      <w:proofErr w:type="spellEnd"/>
      <w:r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</w:rPr>
        <w:t>ketqua</w:t>
      </w:r>
      <w:proofErr w:type="spellEnd"/>
      <w:r>
        <w:rPr>
          <w:rFonts w:cs="Times New Roman"/>
          <w:szCs w:val="28"/>
        </w:rPr>
        <w:t xml:space="preserve">, “”): Copy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rỗng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b/>
          <w:szCs w:val="28"/>
        </w:rPr>
        <w:t>.</w:t>
      </w:r>
    </w:p>
    <w:p w:rsidR="00F84C54" w:rsidRPr="0067006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 xml:space="preserve">while(true) </w:t>
      </w:r>
      <w:proofErr w:type="spellStart"/>
      <w:r>
        <w:rPr>
          <w:rFonts w:cs="Times New Roman"/>
          <w:szCs w:val="28"/>
        </w:rPr>
        <w:t>luôn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gặp</w:t>
      </w:r>
      <w:proofErr w:type="spellEnd"/>
      <w:r>
        <w:rPr>
          <w:rFonts w:cs="Times New Roman"/>
          <w:szCs w:val="28"/>
        </w:rPr>
        <w:t xml:space="preserve"> </w:t>
      </w:r>
      <w:r w:rsidRPr="00670064">
        <w:rPr>
          <w:rFonts w:cs="Times New Roman"/>
          <w:b/>
          <w:szCs w:val="28"/>
        </w:rPr>
        <w:t>break</w:t>
      </w:r>
      <w:r>
        <w:rPr>
          <w:rFonts w:cs="Times New Roman"/>
          <w:szCs w:val="28"/>
        </w:rPr>
        <w:t>.</w:t>
      </w:r>
    </w:p>
    <w:p w:rsidR="00F84C54" w:rsidRPr="0067006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>.</w:t>
      </w:r>
    </w:p>
    <w:p w:rsidR="00F84C54" w:rsidRPr="0067006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 w:rsidRPr="00670064">
        <w:rPr>
          <w:color w:val="000000" w:themeColor="text1"/>
        </w:rPr>
        <w:t>fdocketqua</w:t>
      </w:r>
      <w:proofErr w:type="spellEnd"/>
      <w:r w:rsidRPr="00670064">
        <w:rPr>
          <w:color w:val="000000" w:themeColor="text1"/>
        </w:rPr>
        <w:t>=</w:t>
      </w:r>
      <w:proofErr w:type="spellStart"/>
      <w:r w:rsidRPr="00670064">
        <w:rPr>
          <w:color w:val="000000" w:themeColor="text1"/>
        </w:rPr>
        <w:t>fopen</w:t>
      </w:r>
      <w:proofErr w:type="spellEnd"/>
      <w:r w:rsidRPr="00670064">
        <w:rPr>
          <w:color w:val="000000" w:themeColor="text1"/>
        </w:rPr>
        <w:t>("</w:t>
      </w:r>
      <w:proofErr w:type="spellStart"/>
      <w:r w:rsidRPr="00670064">
        <w:rPr>
          <w:color w:val="000000" w:themeColor="text1"/>
        </w:rPr>
        <w:t>tempketqua.txt","r</w:t>
      </w:r>
      <w:proofErr w:type="spellEnd"/>
      <w:r w:rsidRPr="00670064">
        <w:rPr>
          <w:color w:val="000000" w:themeColor="text1"/>
        </w:rPr>
        <w:t>"</w:t>
      </w:r>
      <w:r>
        <w:rPr>
          <w:color w:val="000000" w:themeColor="text1"/>
        </w:rPr>
        <w:t xml:space="preserve">): </w:t>
      </w:r>
      <w:proofErr w:type="spellStart"/>
      <w:r>
        <w:rPr>
          <w:color w:val="000000" w:themeColor="text1"/>
        </w:rPr>
        <w:t>Mở</w:t>
      </w:r>
      <w:proofErr w:type="spellEnd"/>
      <w:r>
        <w:rPr>
          <w:color w:val="000000" w:themeColor="text1"/>
        </w:rPr>
        <w:t xml:space="preserve"> file </w:t>
      </w:r>
      <w:r w:rsidRPr="00670064">
        <w:rPr>
          <w:b/>
          <w:color w:val="000000" w:themeColor="text1"/>
        </w:rPr>
        <w:t>tempketqua.txt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dưới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dạng</w:t>
      </w:r>
      <w:proofErr w:type="spellEnd"/>
      <w:r>
        <w:rPr>
          <w:color w:val="000000" w:themeColor="text1"/>
        </w:rPr>
        <w:t xml:space="preserve"> </w:t>
      </w:r>
      <w:r w:rsidRPr="00670064">
        <w:rPr>
          <w:b/>
          <w:color w:val="000000" w:themeColor="text1"/>
        </w:rPr>
        <w:t>read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 w:rsidRPr="00670064">
        <w:rPr>
          <w:b/>
          <w:color w:val="000000" w:themeColor="text1"/>
        </w:rPr>
        <w:t>fdocketqua</w:t>
      </w:r>
      <w:proofErr w:type="spellEnd"/>
      <w:r>
        <w:rPr>
          <w:color w:val="000000" w:themeColor="text1"/>
        </w:rPr>
        <w:t>.</w:t>
      </w:r>
    </w:p>
    <w:p w:rsidR="00F84C54" w:rsidRP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 w:rsidRPr="00670064">
        <w:rPr>
          <w:color w:val="000000" w:themeColor="text1"/>
        </w:rPr>
        <w:t>fgets</w:t>
      </w:r>
      <w:proofErr w:type="spellEnd"/>
      <w:r w:rsidRPr="00670064">
        <w:rPr>
          <w:color w:val="000000" w:themeColor="text1"/>
        </w:rPr>
        <w:t>(ketqua,</w:t>
      </w:r>
      <w:proofErr w:type="gramStart"/>
      <w:r w:rsidRPr="00670064">
        <w:rPr>
          <w:color w:val="000000" w:themeColor="text1"/>
        </w:rPr>
        <w:t>2,fdocketqua</w:t>
      </w:r>
      <w:proofErr w:type="gramEnd"/>
      <w:r>
        <w:rPr>
          <w:color w:val="000000" w:themeColor="text1"/>
        </w:rPr>
        <w:t xml:space="preserve">): </w:t>
      </w:r>
      <w:proofErr w:type="spellStart"/>
      <w:r>
        <w:rPr>
          <w:color w:val="000000" w:themeColor="text1"/>
        </w:rPr>
        <w:t>Lưu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ký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file </w:t>
      </w:r>
      <w:r>
        <w:rPr>
          <w:b/>
          <w:color w:val="000000" w:themeColor="text1"/>
        </w:rPr>
        <w:t xml:space="preserve">tempketqua.txt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670064">
        <w:rPr>
          <w:b/>
          <w:color w:val="000000" w:themeColor="text1"/>
        </w:rPr>
        <w:t>ketqua</w:t>
      </w:r>
      <w:proofErr w:type="spellEnd"/>
      <w:r>
        <w:rPr>
          <w:b/>
          <w:color w:val="000000" w:themeColor="text1"/>
        </w:rPr>
        <w:t>.</w:t>
      </w:r>
    </w:p>
    <w:p w:rsidR="00F84C54" w:rsidRPr="00670064" w:rsidRDefault="00F84C54" w:rsidP="00F84C54">
      <w:pPr>
        <w:pStyle w:val="CodeStyle2"/>
      </w:pPr>
      <w:r w:rsidRPr="00670064">
        <w:t>if(</w:t>
      </w:r>
      <w:proofErr w:type="spellStart"/>
      <w:r w:rsidRPr="00670064">
        <w:t>strcmp</w:t>
      </w:r>
      <w:proofErr w:type="spellEnd"/>
      <w:r w:rsidRPr="00670064">
        <w:t>(</w:t>
      </w:r>
      <w:proofErr w:type="spellStart"/>
      <w:r w:rsidRPr="00670064">
        <w:t>ketqua</w:t>
      </w:r>
      <w:proofErr w:type="spellEnd"/>
      <w:r w:rsidRPr="00670064">
        <w:t>,"T</w:t>
      </w:r>
      <w:proofErr w:type="gramStart"/>
      <w:r w:rsidRPr="00670064">
        <w:t>")=</w:t>
      </w:r>
      <w:proofErr w:type="gramEnd"/>
      <w:r w:rsidRPr="00670064">
        <w:t xml:space="preserve">=0 || </w:t>
      </w:r>
      <w:proofErr w:type="spellStart"/>
      <w:r w:rsidRPr="00670064">
        <w:t>strcmp</w:t>
      </w:r>
      <w:proofErr w:type="spellEnd"/>
      <w:r w:rsidRPr="00670064">
        <w:t>(</w:t>
      </w:r>
      <w:proofErr w:type="spellStart"/>
      <w:r w:rsidRPr="00670064">
        <w:t>ketqua</w:t>
      </w:r>
      <w:proofErr w:type="spellEnd"/>
      <w:r w:rsidRPr="00670064">
        <w:t>,"X")==0)</w:t>
      </w:r>
    </w:p>
    <w:p w:rsidR="00F84C54" w:rsidRPr="00670064" w:rsidRDefault="00F84C54" w:rsidP="00F84C54">
      <w:pPr>
        <w:pStyle w:val="CodeStyle2"/>
      </w:pPr>
      <w:r w:rsidRPr="00670064">
        <w:t>        {</w:t>
      </w:r>
    </w:p>
    <w:p w:rsidR="00F84C54" w:rsidRPr="00670064" w:rsidRDefault="00F84C54" w:rsidP="00F84C54">
      <w:pPr>
        <w:pStyle w:val="CodeStyle2"/>
      </w:pPr>
      <w:r w:rsidRPr="00670064">
        <w:t>        //</w:t>
      </w:r>
      <w:proofErr w:type="spellStart"/>
      <w:proofErr w:type="gramStart"/>
      <w:r w:rsidRPr="00670064">
        <w:t>printf</w:t>
      </w:r>
      <w:proofErr w:type="spellEnd"/>
      <w:r w:rsidRPr="00670064">
        <w:t>(</w:t>
      </w:r>
      <w:proofErr w:type="gramEnd"/>
      <w:r w:rsidRPr="00670064">
        <w:t>"KQ: %s",</w:t>
      </w:r>
      <w:proofErr w:type="spellStart"/>
      <w:r w:rsidRPr="00670064">
        <w:t>ketqua</w:t>
      </w:r>
      <w:proofErr w:type="spellEnd"/>
      <w:r w:rsidRPr="00670064">
        <w:t>);</w:t>
      </w:r>
    </w:p>
    <w:p w:rsidR="00F84C54" w:rsidRPr="00670064" w:rsidRDefault="00F84C54" w:rsidP="00F84C54">
      <w:pPr>
        <w:pStyle w:val="CodeStyle2"/>
      </w:pPr>
      <w:r w:rsidRPr="00670064">
        <w:t>        break;</w:t>
      </w:r>
    </w:p>
    <w:p w:rsidR="00F84C54" w:rsidRPr="00670064" w:rsidRDefault="00F84C54" w:rsidP="00F84C54">
      <w:pPr>
        <w:pStyle w:val="CodeStyle2"/>
      </w:pPr>
      <w:r w:rsidRPr="00670064">
        <w:t>        }</w:t>
      </w:r>
    </w:p>
    <w:p w:rsidR="00F84C54" w:rsidRP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So </w:t>
      </w:r>
      <w:proofErr w:type="spellStart"/>
      <w:r>
        <w:rPr>
          <w:rFonts w:cs="Times New Roman"/>
          <w:szCs w:val="28"/>
        </w:rPr>
        <w:t>sánh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T, X.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đúng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 w:rsidRPr="00F84C54">
        <w:rPr>
          <w:rFonts w:cs="Times New Roman"/>
          <w:b/>
          <w:szCs w:val="28"/>
        </w:rPr>
        <w:t>đóng</w:t>
      </w:r>
      <w:proofErr w:type="spellEnd"/>
      <w:r w:rsidRPr="00F84C54">
        <w:rPr>
          <w:rFonts w:cs="Times New Roman"/>
          <w:b/>
          <w:szCs w:val="28"/>
        </w:rPr>
        <w:t xml:space="preserve"> file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rồi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tìm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T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X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thôi</w:t>
      </w:r>
      <w:proofErr w:type="spellEnd"/>
      <w:r>
        <w:rPr>
          <w:rFonts w:cs="Times New Roman"/>
          <w:szCs w:val="28"/>
        </w:rPr>
        <w:t>.</w:t>
      </w:r>
    </w:p>
    <w:p w:rsidR="00F84C54" w:rsidRDefault="00F84C54" w:rsidP="00670064">
      <w:pPr>
        <w:pStyle w:val="ListParagraph"/>
        <w:numPr>
          <w:ilvl w:val="0"/>
          <w:numId w:val="11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Sau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khi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gọi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hàm</w:t>
      </w:r>
      <w:proofErr w:type="spellEnd"/>
      <w:r>
        <w:rPr>
          <w:rFonts w:cs="Times New Roman"/>
          <w:b/>
          <w:szCs w:val="28"/>
        </w:rPr>
        <w:t>:</w:t>
      </w:r>
    </w:p>
    <w:p w:rsid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Ta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ketqua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: T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X.</w:t>
      </w:r>
    </w:p>
    <w:p w:rsidR="00F84C54" w:rsidRPr="00F84C54" w:rsidRDefault="00F84C54" w:rsidP="00F84C54">
      <w:pPr>
        <w:pStyle w:val="ListParagraph"/>
        <w:ind w:left="-66"/>
        <w:rPr>
          <w:rFonts w:cs="Times New Roman"/>
          <w:b/>
          <w:szCs w:val="28"/>
        </w:rPr>
      </w:pPr>
    </w:p>
    <w:p w:rsidR="00F84C54" w:rsidRDefault="00F84C54" w:rsidP="00F84C54">
      <w:pPr>
        <w:pStyle w:val="ListParagraph"/>
        <w:numPr>
          <w:ilvl w:val="0"/>
          <w:numId w:val="5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Hàm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szCs w:val="28"/>
        </w:rPr>
        <w:t>thangthua</w:t>
      </w:r>
      <w:proofErr w:type="spellEnd"/>
      <w:r>
        <w:rPr>
          <w:rFonts w:cs="Times New Roman"/>
          <w:b/>
          <w:szCs w:val="28"/>
        </w:rPr>
        <w:t>(</w:t>
      </w:r>
      <w:proofErr w:type="gramEnd"/>
      <w:r>
        <w:rPr>
          <w:rFonts w:cs="Times New Roman"/>
          <w:b/>
          <w:szCs w:val="28"/>
        </w:rPr>
        <w:t>):</w:t>
      </w:r>
    </w:p>
    <w:p w:rsidR="00F84C54" w:rsidRDefault="00F84C54" w:rsidP="00F84C54">
      <w:pPr>
        <w:pStyle w:val="ListParagraph"/>
        <w:numPr>
          <w:ilvl w:val="0"/>
          <w:numId w:val="13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Code:</w:t>
      </w:r>
    </w:p>
    <w:p w:rsidR="00F84C54" w:rsidRPr="00F84C54" w:rsidRDefault="00F84C54" w:rsidP="00F84C54">
      <w:pPr>
        <w:pStyle w:val="CodeStyle2"/>
      </w:pPr>
      <w:r w:rsidRPr="00F84C54">
        <w:t xml:space="preserve">void </w:t>
      </w:r>
      <w:proofErr w:type="spellStart"/>
      <w:proofErr w:type="gramStart"/>
      <w:r w:rsidRPr="00F84C54">
        <w:t>thangThua</w:t>
      </w:r>
      <w:proofErr w:type="spellEnd"/>
      <w:r w:rsidRPr="00F84C54">
        <w:t>(</w:t>
      </w:r>
      <w:proofErr w:type="gramEnd"/>
      <w:r w:rsidRPr="00F84C54">
        <w:t>)</w:t>
      </w:r>
    </w:p>
    <w:p w:rsidR="00F84C54" w:rsidRPr="00F84C54" w:rsidRDefault="00F84C54" w:rsidP="00F84C54">
      <w:pPr>
        <w:pStyle w:val="CodeStyle2"/>
      </w:pPr>
      <w:r w:rsidRPr="00F84C54">
        <w:t>{</w:t>
      </w:r>
    </w:p>
    <w:p w:rsidR="00F84C54" w:rsidRPr="00F84C54" w:rsidRDefault="00F84C54" w:rsidP="00F84C54">
      <w:pPr>
        <w:pStyle w:val="CodeStyle2"/>
      </w:pPr>
      <w:r w:rsidRPr="00F84C54">
        <w:t>    if(</w:t>
      </w:r>
      <w:proofErr w:type="spellStart"/>
      <w:r w:rsidRPr="00F84C54">
        <w:t>strcmp</w:t>
      </w:r>
      <w:proofErr w:type="spellEnd"/>
      <w:r w:rsidRPr="00F84C54">
        <w:t>(</w:t>
      </w:r>
      <w:proofErr w:type="spellStart"/>
      <w:proofErr w:type="gramStart"/>
      <w:r w:rsidRPr="00F84C54">
        <w:t>ketqua,cuacuoc</w:t>
      </w:r>
      <w:proofErr w:type="spellEnd"/>
      <w:proofErr w:type="gramEnd"/>
      <w:r w:rsidRPr="00F84C54">
        <w:t xml:space="preserve">)==0) </w:t>
      </w:r>
    </w:p>
    <w:p w:rsidR="00F84C54" w:rsidRPr="00F84C54" w:rsidRDefault="00F84C54" w:rsidP="00F84C54">
      <w:pPr>
        <w:pStyle w:val="CodeStyle2"/>
      </w:pPr>
      <w:r w:rsidRPr="00F84C54">
        <w:t>    {</w:t>
      </w:r>
    </w:p>
    <w:p w:rsidR="00F84C54" w:rsidRPr="00F84C54" w:rsidRDefault="00F84C54" w:rsidP="00F84C54">
      <w:pPr>
        <w:pStyle w:val="CodeStyle2"/>
      </w:pPr>
      <w:r w:rsidRPr="00F84C54">
        <w:t xml:space="preserve">        </w:t>
      </w:r>
      <w:proofErr w:type="spellStart"/>
      <w:proofErr w:type="gramStart"/>
      <w:r w:rsidRPr="00F84C54">
        <w:t>printf</w:t>
      </w:r>
      <w:proofErr w:type="spellEnd"/>
      <w:r w:rsidRPr="00F84C54">
        <w:t>(</w:t>
      </w:r>
      <w:proofErr w:type="gramEnd"/>
      <w:r w:rsidRPr="00F84C54">
        <w:t>"THANG: +%d\n",</w:t>
      </w:r>
      <w:proofErr w:type="spellStart"/>
      <w:r w:rsidRPr="00F84C54">
        <w:t>tiencuoc</w:t>
      </w:r>
      <w:proofErr w:type="spellEnd"/>
      <w:r w:rsidRPr="00F84C54">
        <w:t>*97/100);</w:t>
      </w:r>
    </w:p>
    <w:p w:rsidR="00F84C54" w:rsidRPr="00F84C54" w:rsidRDefault="00F84C54" w:rsidP="00F84C54">
      <w:pPr>
        <w:pStyle w:val="CodeStyle2"/>
      </w:pPr>
      <w:r w:rsidRPr="00F84C54">
        <w:t xml:space="preserve">        </w:t>
      </w:r>
      <w:proofErr w:type="spellStart"/>
      <w:r w:rsidRPr="00F84C54">
        <w:t>tien</w:t>
      </w:r>
      <w:proofErr w:type="spellEnd"/>
      <w:r w:rsidRPr="00F84C54">
        <w:t>+=</w:t>
      </w:r>
      <w:proofErr w:type="spellStart"/>
      <w:r w:rsidRPr="00F84C54">
        <w:t>tiencuoc</w:t>
      </w:r>
      <w:proofErr w:type="spellEnd"/>
      <w:r w:rsidRPr="00F84C54">
        <w:t>*97/100;</w:t>
      </w:r>
    </w:p>
    <w:p w:rsidR="00F84C54" w:rsidRPr="00F84C54" w:rsidRDefault="00F84C54" w:rsidP="00F84C54">
      <w:pPr>
        <w:pStyle w:val="CodeStyle2"/>
      </w:pPr>
      <w:r w:rsidRPr="00F84C54">
        <w:t>    }</w:t>
      </w:r>
    </w:p>
    <w:p w:rsidR="00F84C54" w:rsidRPr="00F84C54" w:rsidRDefault="00F84C54" w:rsidP="00F84C54">
      <w:pPr>
        <w:pStyle w:val="CodeStyle2"/>
      </w:pPr>
      <w:r w:rsidRPr="00F84C54">
        <w:t xml:space="preserve">    else </w:t>
      </w:r>
    </w:p>
    <w:p w:rsidR="00F84C54" w:rsidRPr="00F84C54" w:rsidRDefault="00F84C54" w:rsidP="00F84C54">
      <w:pPr>
        <w:pStyle w:val="CodeStyle2"/>
      </w:pPr>
      <w:r w:rsidRPr="00F84C54">
        <w:t>    {</w:t>
      </w:r>
    </w:p>
    <w:p w:rsidR="00F84C54" w:rsidRPr="00F84C54" w:rsidRDefault="00F84C54" w:rsidP="00F84C54">
      <w:pPr>
        <w:pStyle w:val="CodeStyle2"/>
      </w:pPr>
      <w:r w:rsidRPr="00F84C54">
        <w:t xml:space="preserve">        </w:t>
      </w:r>
      <w:proofErr w:type="spellStart"/>
      <w:r w:rsidRPr="00F84C54">
        <w:t>tien</w:t>
      </w:r>
      <w:proofErr w:type="spellEnd"/>
      <w:r w:rsidRPr="00F84C54">
        <w:t>-=</w:t>
      </w:r>
      <w:proofErr w:type="spellStart"/>
      <w:r w:rsidRPr="00F84C54">
        <w:t>tiencuoc</w:t>
      </w:r>
      <w:proofErr w:type="spellEnd"/>
      <w:r w:rsidRPr="00F84C54">
        <w:t>;</w:t>
      </w:r>
    </w:p>
    <w:p w:rsidR="00F84C54" w:rsidRPr="00F84C54" w:rsidRDefault="00F84C54" w:rsidP="00F84C54">
      <w:pPr>
        <w:pStyle w:val="CodeStyle2"/>
      </w:pPr>
      <w:r w:rsidRPr="00F84C54">
        <w:t xml:space="preserve">        </w:t>
      </w:r>
      <w:proofErr w:type="spellStart"/>
      <w:proofErr w:type="gramStart"/>
      <w:r w:rsidRPr="00F84C54">
        <w:t>printf</w:t>
      </w:r>
      <w:proofErr w:type="spellEnd"/>
      <w:r w:rsidRPr="00F84C54">
        <w:t>(</w:t>
      </w:r>
      <w:proofErr w:type="gramEnd"/>
      <w:r w:rsidRPr="00F84C54">
        <w:t>"THUA -%d\n",</w:t>
      </w:r>
      <w:proofErr w:type="spellStart"/>
      <w:r w:rsidRPr="00F84C54">
        <w:t>tiencuoc</w:t>
      </w:r>
      <w:proofErr w:type="spellEnd"/>
      <w:r w:rsidRPr="00F84C54">
        <w:t>);</w:t>
      </w:r>
    </w:p>
    <w:p w:rsidR="00F84C54" w:rsidRPr="00F84C54" w:rsidRDefault="00F84C54" w:rsidP="00F84C54">
      <w:pPr>
        <w:pStyle w:val="CodeStyle2"/>
      </w:pPr>
      <w:r w:rsidRPr="00F84C54">
        <w:t>    }</w:t>
      </w:r>
    </w:p>
    <w:p w:rsidR="00F84C54" w:rsidRPr="00F84C54" w:rsidRDefault="00F84C54" w:rsidP="00F84C54">
      <w:pPr>
        <w:pStyle w:val="CodeStyle2"/>
      </w:pPr>
      <w:r w:rsidRPr="00F84C54">
        <w:t xml:space="preserve">    </w:t>
      </w:r>
      <w:proofErr w:type="spellStart"/>
      <w:proofErr w:type="gramStart"/>
      <w:r w:rsidRPr="00F84C54">
        <w:t>getch</w:t>
      </w:r>
      <w:proofErr w:type="spellEnd"/>
      <w:r w:rsidRPr="00F84C54">
        <w:t>(</w:t>
      </w:r>
      <w:proofErr w:type="gramEnd"/>
      <w:r w:rsidRPr="00F84C54">
        <w:t>);</w:t>
      </w:r>
    </w:p>
    <w:p w:rsidR="00F84C54" w:rsidRPr="00F84C54" w:rsidRDefault="00F84C54" w:rsidP="00F84C54">
      <w:pPr>
        <w:pStyle w:val="CodeStyle2"/>
      </w:pPr>
      <w:r w:rsidRPr="00F84C54">
        <w:t>    system("</w:t>
      </w:r>
      <w:proofErr w:type="spellStart"/>
      <w:r w:rsidRPr="00F84C54">
        <w:t>cls</w:t>
      </w:r>
      <w:proofErr w:type="spellEnd"/>
      <w:r w:rsidRPr="00F84C54">
        <w:t>");</w:t>
      </w:r>
    </w:p>
    <w:p w:rsidR="00F84C54" w:rsidRPr="00F84C54" w:rsidRDefault="00F84C54" w:rsidP="00F84C54">
      <w:pPr>
        <w:pStyle w:val="CodeStyle2"/>
      </w:pPr>
      <w:r w:rsidRPr="00F84C54">
        <w:t>}</w:t>
      </w:r>
    </w:p>
    <w:p w:rsidR="00F84C54" w:rsidRP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lastRenderedPageBreak/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cuacuoc</w:t>
      </w:r>
      <w:proofErr w:type="spellEnd"/>
      <w:r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 xml:space="preserve">In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Ngược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điệp</w:t>
      </w:r>
      <w:proofErr w:type="spellEnd"/>
      <w:r>
        <w:rPr>
          <w:rFonts w:cs="Times New Roman"/>
          <w:szCs w:val="28"/>
        </w:rPr>
        <w:t>.</w:t>
      </w:r>
    </w:p>
    <w:p w:rsidR="00F84C54" w:rsidRPr="00F84C54" w:rsidRDefault="00F84C54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>.</w:t>
      </w:r>
    </w:p>
    <w:p w:rsidR="00F84C54" w:rsidRPr="00F84C54" w:rsidRDefault="00F84C54" w:rsidP="00F84C54">
      <w:pPr>
        <w:pStyle w:val="ListParagraph"/>
        <w:numPr>
          <w:ilvl w:val="0"/>
          <w:numId w:val="13"/>
        </w:numPr>
        <w:rPr>
          <w:rFonts w:cs="Times New Roman"/>
          <w:b/>
          <w:szCs w:val="28"/>
        </w:rPr>
      </w:pPr>
      <w:proofErr w:type="spellStart"/>
      <w:r w:rsidRPr="00F84C54">
        <w:rPr>
          <w:rFonts w:cs="Times New Roman"/>
          <w:b/>
          <w:szCs w:val="28"/>
        </w:rPr>
        <w:t>Sau</w:t>
      </w:r>
      <w:proofErr w:type="spellEnd"/>
      <w:r w:rsidRPr="00F84C54">
        <w:rPr>
          <w:rFonts w:cs="Times New Roman"/>
          <w:b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khi</w:t>
      </w:r>
      <w:proofErr w:type="spellEnd"/>
      <w:r w:rsidRPr="00F84C54">
        <w:rPr>
          <w:rFonts w:cs="Times New Roman"/>
          <w:b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gọi</w:t>
      </w:r>
      <w:proofErr w:type="spellEnd"/>
      <w:r w:rsidRPr="00F84C54">
        <w:rPr>
          <w:rFonts w:cs="Times New Roman"/>
          <w:b/>
          <w:szCs w:val="28"/>
        </w:rPr>
        <w:t xml:space="preserve"> </w:t>
      </w:r>
      <w:proofErr w:type="spellStart"/>
      <w:r w:rsidRPr="00F84C54">
        <w:rPr>
          <w:rFonts w:cs="Times New Roman"/>
          <w:b/>
          <w:szCs w:val="28"/>
        </w:rPr>
        <w:t>hàm</w:t>
      </w:r>
      <w:proofErr w:type="spellEnd"/>
      <w:r w:rsidRPr="00F84C54">
        <w:rPr>
          <w:rFonts w:cs="Times New Roman"/>
          <w:b/>
          <w:szCs w:val="28"/>
        </w:rPr>
        <w:t>:</w:t>
      </w:r>
    </w:p>
    <w:p w:rsidR="00F84C54" w:rsidRPr="00F84C54" w:rsidRDefault="00F204B3" w:rsidP="00F84C5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tien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>.</w:t>
      </w:r>
      <w:bookmarkStart w:id="0" w:name="_GoBack"/>
      <w:bookmarkEnd w:id="0"/>
    </w:p>
    <w:p w:rsidR="00C55CC3" w:rsidRDefault="009B33AF" w:rsidP="00AE253B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>F</w:t>
      </w:r>
      <w:r w:rsidR="00960BE8" w:rsidRPr="00795375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Kết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luậ</w:t>
      </w:r>
      <w:r w:rsidR="001F609C" w:rsidRPr="00795375">
        <w:rPr>
          <w:rFonts w:cs="Times New Roman"/>
          <w:b/>
          <w:sz w:val="32"/>
          <w:szCs w:val="32"/>
        </w:rPr>
        <w:t>n</w:t>
      </w:r>
      <w:proofErr w:type="spellEnd"/>
      <w:r w:rsidR="001F609C" w:rsidRPr="00795375">
        <w:rPr>
          <w:rFonts w:cs="Times New Roman"/>
          <w:b/>
          <w:sz w:val="32"/>
          <w:szCs w:val="32"/>
        </w:rPr>
        <w:t>:</w:t>
      </w:r>
    </w:p>
    <w:p w:rsidR="00AE253B" w:rsidRPr="00AE253B" w:rsidRDefault="00AE253B" w:rsidP="00AE253B">
      <w:pPr>
        <w:ind w:left="-426"/>
        <w:rPr>
          <w:rFonts w:cs="Times New Roman"/>
          <w:szCs w:val="28"/>
        </w:rPr>
      </w:pPr>
    </w:p>
    <w:sectPr w:rsidR="00AE253B" w:rsidRPr="00AE253B" w:rsidSect="00670064">
      <w:headerReference w:type="default" r:id="rId10"/>
      <w:pgSz w:w="12240" w:h="15840"/>
      <w:pgMar w:top="742" w:right="1440" w:bottom="568" w:left="1276" w:header="5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E72" w:rsidRDefault="00A81E72" w:rsidP="00960BE8">
      <w:pPr>
        <w:spacing w:after="0" w:line="240" w:lineRule="auto"/>
      </w:pPr>
      <w:r>
        <w:separator/>
      </w:r>
    </w:p>
  </w:endnote>
  <w:endnote w:type="continuationSeparator" w:id="0">
    <w:p w:rsidR="00A81E72" w:rsidRDefault="00A81E72" w:rsidP="0096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E72" w:rsidRDefault="00A81E72" w:rsidP="00960BE8">
      <w:pPr>
        <w:spacing w:after="0" w:line="240" w:lineRule="auto"/>
      </w:pPr>
      <w:r>
        <w:separator/>
      </w:r>
    </w:p>
  </w:footnote>
  <w:footnote w:type="continuationSeparator" w:id="0">
    <w:p w:rsidR="00A81E72" w:rsidRDefault="00A81E72" w:rsidP="0096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5A6" w:rsidRPr="003C11FB" w:rsidRDefault="00A81E72" w:rsidP="00346B42">
    <w:pPr>
      <w:pStyle w:val="Header"/>
      <w:tabs>
        <w:tab w:val="clear" w:pos="9360"/>
        <w:tab w:val="right" w:pos="9214"/>
      </w:tabs>
      <w:ind w:right="-115"/>
      <w:rPr>
        <w:rFonts w:cs="Times New Roman"/>
      </w:rPr>
    </w:pPr>
    <w:sdt>
      <w:sdtPr>
        <w:rPr>
          <w:rFonts w:cs="Times New Roman"/>
        </w:rPr>
        <w:id w:val="190271559"/>
        <w15:dataBinding w:prefixMappings="xmlns:ns0='MyProperties' " w:xpath="/ns0:properties[1]/ns0:coreProperties[1]/ns0:documentNumber[1]" w:storeItemID="{67C4978F-7270-429D-B063-C028408F6533}"/>
      </w:sdtPr>
      <w:sdtEndPr/>
      <w:sdtContent>
        <w:proofErr w:type="spellStart"/>
        <w:r w:rsidR="003933E7" w:rsidRPr="001F609C">
          <w:rPr>
            <w:rFonts w:cs="Times New Roman"/>
            <w:sz w:val="24"/>
            <w:szCs w:val="24"/>
          </w:rPr>
          <w:t>DocumentNumber</w:t>
        </w:r>
        <w:proofErr w:type="spellEnd"/>
        <w:r w:rsidR="003933E7" w:rsidRPr="001F609C">
          <w:rPr>
            <w:rFonts w:cs="Times New Roman"/>
            <w:sz w:val="24"/>
            <w:szCs w:val="24"/>
          </w:rPr>
          <w:t>:</w:t>
        </w:r>
        <w:r w:rsidR="003933E7">
          <w:rPr>
            <w:rFonts w:cs="Times New Roman"/>
          </w:rPr>
          <w:t xml:space="preserve"> </w:t>
        </w:r>
      </w:sdtContent>
    </w:sdt>
    <w:r w:rsidR="003C11FB">
      <w:rPr>
        <w:rFonts w:cs="Times New Roman"/>
      </w:rPr>
      <w:t>IT.CĐ.01</w:t>
    </w:r>
    <w:r w:rsidR="008A45A6" w:rsidRPr="008A45A6">
      <w:rPr>
        <w:rFonts w:cs="Times New Roman"/>
      </w:rPr>
      <w:ptab w:relativeTo="margin" w:alignment="right" w:leader="none"/>
    </w:r>
    <w:sdt>
      <w:sdtPr>
        <w:rPr>
          <w:rFonts w:cs="Times New Roman"/>
          <w:sz w:val="24"/>
          <w:szCs w:val="24"/>
        </w:rPr>
        <w:alias w:val="Publish Date"/>
        <w:tag w:val=""/>
        <w:id w:val="273598589"/>
        <w:dataBinding w:prefixMappings="xmlns:ns0='http://schemas.microsoft.com/office/2006/coverPageProps' " w:xpath="/ns0:CoverPageProperties[1]/ns0:PublishDate[1]" w:storeItemID="{55AF091B-3C7A-41E3-B477-F2FDAA23CFDA}"/>
        <w:date w:fullDate="2022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3048BC">
          <w:rPr>
            <w:rFonts w:cs="Times New Roman"/>
            <w:sz w:val="24"/>
            <w:szCs w:val="24"/>
          </w:rPr>
          <w:t>4/24/2022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888"/>
    <w:multiLevelType w:val="hybridMultilevel"/>
    <w:tmpl w:val="043A6FE4"/>
    <w:lvl w:ilvl="0" w:tplc="9EB62B1A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" w15:restartNumberingAfterBreak="0">
    <w:nsid w:val="21F85569"/>
    <w:multiLevelType w:val="hybridMultilevel"/>
    <w:tmpl w:val="44805EBC"/>
    <w:lvl w:ilvl="0" w:tplc="B6DA5098">
      <w:start w:val="1"/>
      <w:numFmt w:val="lowerLetter"/>
      <w:lvlText w:val="%1."/>
      <w:lvlJc w:val="left"/>
      <w:pPr>
        <w:ind w:left="71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 w15:restartNumberingAfterBreak="0">
    <w:nsid w:val="26CE7600"/>
    <w:multiLevelType w:val="hybridMultilevel"/>
    <w:tmpl w:val="CBE49DEE"/>
    <w:lvl w:ilvl="0" w:tplc="5B8C7138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282C6A0C"/>
    <w:multiLevelType w:val="hybridMultilevel"/>
    <w:tmpl w:val="EBC6BA8C"/>
    <w:lvl w:ilvl="0" w:tplc="F18AC480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2A09455F"/>
    <w:multiLevelType w:val="hybridMultilevel"/>
    <w:tmpl w:val="E6DE5E90"/>
    <w:lvl w:ilvl="0" w:tplc="49469858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38F42917"/>
    <w:multiLevelType w:val="hybridMultilevel"/>
    <w:tmpl w:val="2E02799E"/>
    <w:lvl w:ilvl="0" w:tplc="0E6486AA">
      <w:start w:val="1"/>
      <w:numFmt w:val="decimal"/>
      <w:lvlText w:val="%1."/>
      <w:lvlJc w:val="left"/>
      <w:pPr>
        <w:ind w:left="35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6" w15:restartNumberingAfterBreak="0">
    <w:nsid w:val="3B6A127E"/>
    <w:multiLevelType w:val="hybridMultilevel"/>
    <w:tmpl w:val="A2C4B4E0"/>
    <w:lvl w:ilvl="0" w:tplc="BD5C14CE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43EA3394"/>
    <w:multiLevelType w:val="hybridMultilevel"/>
    <w:tmpl w:val="F2E86A32"/>
    <w:lvl w:ilvl="0" w:tplc="F9105DE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8" w15:restartNumberingAfterBreak="0">
    <w:nsid w:val="50E34904"/>
    <w:multiLevelType w:val="hybridMultilevel"/>
    <w:tmpl w:val="F7BA46B6"/>
    <w:lvl w:ilvl="0" w:tplc="F0E63E0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531921C0"/>
    <w:multiLevelType w:val="hybridMultilevel"/>
    <w:tmpl w:val="F27C24E8"/>
    <w:lvl w:ilvl="0" w:tplc="D07473A4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A0D6C30"/>
    <w:multiLevelType w:val="hybridMultilevel"/>
    <w:tmpl w:val="12DAA530"/>
    <w:lvl w:ilvl="0" w:tplc="CA5265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1" w15:restartNumberingAfterBreak="0">
    <w:nsid w:val="6D7B4758"/>
    <w:multiLevelType w:val="hybridMultilevel"/>
    <w:tmpl w:val="F5CC49DE"/>
    <w:lvl w:ilvl="0" w:tplc="7FCC2842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72796376"/>
    <w:multiLevelType w:val="hybridMultilevel"/>
    <w:tmpl w:val="12BAB812"/>
    <w:lvl w:ilvl="0" w:tplc="0F8CBB50">
      <w:start w:val="1"/>
      <w:numFmt w:val="lowerLetter"/>
      <w:lvlText w:val="%1."/>
      <w:lvlJc w:val="left"/>
      <w:pPr>
        <w:ind w:left="714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BC"/>
    <w:rsid w:val="00061FFC"/>
    <w:rsid w:val="000E7A1B"/>
    <w:rsid w:val="000F2996"/>
    <w:rsid w:val="00173DBB"/>
    <w:rsid w:val="00191A38"/>
    <w:rsid w:val="00196146"/>
    <w:rsid w:val="001E1470"/>
    <w:rsid w:val="001F609C"/>
    <w:rsid w:val="002210C1"/>
    <w:rsid w:val="002966FF"/>
    <w:rsid w:val="002B1839"/>
    <w:rsid w:val="003048BC"/>
    <w:rsid w:val="00346B42"/>
    <w:rsid w:val="00366EAF"/>
    <w:rsid w:val="00382EDD"/>
    <w:rsid w:val="003933E7"/>
    <w:rsid w:val="003C11FB"/>
    <w:rsid w:val="003D45A1"/>
    <w:rsid w:val="00421C6A"/>
    <w:rsid w:val="00456B3C"/>
    <w:rsid w:val="005146E8"/>
    <w:rsid w:val="00544B56"/>
    <w:rsid w:val="00590F12"/>
    <w:rsid w:val="005E2D06"/>
    <w:rsid w:val="00670064"/>
    <w:rsid w:val="006A0C9B"/>
    <w:rsid w:val="006B08CE"/>
    <w:rsid w:val="0071408E"/>
    <w:rsid w:val="007258F6"/>
    <w:rsid w:val="00795375"/>
    <w:rsid w:val="007B73F5"/>
    <w:rsid w:val="007C3C68"/>
    <w:rsid w:val="00811DBC"/>
    <w:rsid w:val="008256DF"/>
    <w:rsid w:val="00833242"/>
    <w:rsid w:val="008769C7"/>
    <w:rsid w:val="008A45A6"/>
    <w:rsid w:val="00932414"/>
    <w:rsid w:val="0093363A"/>
    <w:rsid w:val="00960BE8"/>
    <w:rsid w:val="009B33AF"/>
    <w:rsid w:val="00A81E72"/>
    <w:rsid w:val="00AE253B"/>
    <w:rsid w:val="00B3755E"/>
    <w:rsid w:val="00BC3316"/>
    <w:rsid w:val="00C55CC3"/>
    <w:rsid w:val="00C62E71"/>
    <w:rsid w:val="00CC180E"/>
    <w:rsid w:val="00D0173F"/>
    <w:rsid w:val="00D5789A"/>
    <w:rsid w:val="00D9557D"/>
    <w:rsid w:val="00DE616E"/>
    <w:rsid w:val="00F204B3"/>
    <w:rsid w:val="00F679CF"/>
    <w:rsid w:val="00F84C54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EB9B7"/>
  <w15:chartTrackingRefBased/>
  <w15:docId w15:val="{FEC27285-1BA3-4320-8025-FD68C1F9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E8"/>
  </w:style>
  <w:style w:type="paragraph" w:styleId="Footer">
    <w:name w:val="footer"/>
    <w:basedOn w:val="Normal"/>
    <w:link w:val="Foot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E8"/>
  </w:style>
  <w:style w:type="character" w:styleId="PlaceholderText">
    <w:name w:val="Placeholder Text"/>
    <w:basedOn w:val="DefaultParagraphFont"/>
    <w:uiPriority w:val="99"/>
    <w:semiHidden/>
    <w:rsid w:val="00960BE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46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3C1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FB"/>
    <w:rPr>
      <w:color w:val="0563C1" w:themeColor="hyperlink"/>
      <w:u w:val="single"/>
    </w:rPr>
  </w:style>
  <w:style w:type="paragraph" w:customStyle="1" w:styleId="CodeStyle">
    <w:name w:val="Code Style"/>
    <w:basedOn w:val="ListParagraph"/>
    <w:link w:val="CodeStyleChar"/>
    <w:qFormat/>
    <w:rsid w:val="00B3755E"/>
    <w:pPr>
      <w:shd w:val="clear" w:color="auto" w:fill="1E1E1E"/>
      <w:spacing w:after="0" w:line="285" w:lineRule="atLeast"/>
      <w:ind w:left="-66"/>
    </w:pPr>
    <w:rPr>
      <w:rFonts w:ascii="Consolas" w:eastAsia="Times New Roman" w:hAnsi="Consolas" w:cs="Times New Roman"/>
      <w:color w:val="D4D4D4"/>
      <w:sz w:val="21"/>
      <w:szCs w:val="21"/>
    </w:rPr>
  </w:style>
  <w:style w:type="paragraph" w:customStyle="1" w:styleId="CodeStyle2">
    <w:name w:val="Code Style 2"/>
    <w:basedOn w:val="ListParagraph"/>
    <w:link w:val="CodeStyle2Char"/>
    <w:qFormat/>
    <w:rsid w:val="00061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-66"/>
    </w:pPr>
    <w:rPr>
      <w:rFonts w:ascii="Consolas" w:hAnsi="Consolas" w:cs="Times New Roman"/>
      <w:color w:val="000000" w:themeColor="text1"/>
      <w:sz w:val="20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55E"/>
  </w:style>
  <w:style w:type="character" w:customStyle="1" w:styleId="CodeStyleChar">
    <w:name w:val="Code Style Char"/>
    <w:basedOn w:val="ListParagraphChar"/>
    <w:link w:val="CodeStyle"/>
    <w:rsid w:val="00B3755E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customStyle="1" w:styleId="CodeStyle2Char">
    <w:name w:val="Code Style 2 Char"/>
    <w:basedOn w:val="ListParagraphChar"/>
    <w:link w:val="CodeStyle2"/>
    <w:rsid w:val="00061FFC"/>
    <w:rPr>
      <w:rFonts w:ascii="Consolas" w:hAnsi="Consolas" w:cs="Times New Roman"/>
      <w:color w:val="000000" w:themeColor="text1"/>
      <w:sz w:val="20"/>
      <w:szCs w:val="28"/>
      <w:shd w:val="clear" w:color="auto" w:fill="F2F2F2" w:themeFill="background1" w:themeFillShade="F2"/>
    </w:rPr>
  </w:style>
  <w:style w:type="paragraph" w:customStyle="1" w:styleId="Teststyle">
    <w:name w:val="Test style"/>
    <w:basedOn w:val="Normal"/>
    <w:link w:val="TeststyleChar"/>
    <w:qFormat/>
    <w:rsid w:val="00AE253B"/>
    <w:rPr>
      <w:rFonts w:ascii="Consolas" w:hAnsi="Consolas"/>
      <w:color w:val="000000" w:themeColor="text1"/>
      <w:sz w:val="24"/>
      <w:szCs w:val="20"/>
    </w:rPr>
  </w:style>
  <w:style w:type="character" w:customStyle="1" w:styleId="TeststyleChar">
    <w:name w:val="Test style Char"/>
    <w:basedOn w:val="DefaultParagraphFont"/>
    <w:link w:val="Teststyle"/>
    <w:rsid w:val="00AE253B"/>
    <w:rPr>
      <w:rFonts w:ascii="Consolas" w:hAnsi="Consolas"/>
      <w:color w:val="000000" w:themeColor="text1"/>
      <w:sz w:val="24"/>
      <w:szCs w:val="20"/>
    </w:rPr>
  </w:style>
  <w:style w:type="paragraph" w:customStyle="1" w:styleId="Test">
    <w:name w:val="Test"/>
    <w:basedOn w:val="Normal"/>
    <w:link w:val="TestChar"/>
    <w:autoRedefine/>
    <w:qFormat/>
    <w:rsid w:val="00AE253B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</w:rPr>
  </w:style>
  <w:style w:type="character" w:customStyle="1" w:styleId="TestChar">
    <w:name w:val="Test Char"/>
    <w:basedOn w:val="DefaultParagraphFont"/>
    <w:link w:val="Test"/>
    <w:rsid w:val="00AE253B"/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  <w:shd w:val="clear" w:color="auto" w:fill="F7F7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ro\OneDrive\Ta&#768;i%20li&#234;&#803;u\Custom%20Office%20Templates\M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properties xmlns="MyProperties">
  <coreProperties>
    <documentNumb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w:rsidRDefault="003933E7"&gt;&lt;w:r w:rsidRPr="001F609C"&gt;&lt;w:rPr&gt;&lt;w:rFonts w:ascii="Times New Roman" w:hAnsi="Times New Roman" w:cs="Times New Roman"/&gt;&lt;w:sz w:val="24"/&gt;&lt;w:szCs w:val="24"/&gt;&lt;/w:rPr&gt;&lt;w:t&gt;DocumentNumber:&lt;/w:t&gt;&lt;/w:r&gt;&lt;w:r&gt;&lt;w:rPr&gt;&lt;w:rFonts w:ascii="Times New Roman" w:hAnsi="Times New Roman" w:cs="Times New Roman"/&gt;&lt;/w:rPr&gt;&lt;w:t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w:val="00960BE8"/&gt;&lt;/w:style&gt;&lt;w:style w:type="paragraph" w:styleId="Footer"&gt;&lt;w:name w:val="footer"/&gt;&lt;w:basedOn w:val="Normal"/&gt;&lt;w:link w:val="FooterChar"/&gt;&lt;w:uiPriority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w:val="00960BE8"/&gt;&lt;/w:style&gt;&lt;w:style w:type="character" w:styleId="PlaceholderText"&gt;&lt;w:name w:val="Placeholder Text"/&gt;&lt;w:basedOn w:val="DefaultParagraphFont"/&gt;&lt;w:uiPriority w:val="99"/&gt;&lt;w:semiHidden/&gt;&lt;w:rsid w:val="00960BE8"/&gt;&lt;w:rPr&gt;&lt;w:color w:val="808080"/&gt;&lt;/w:rPr&gt;&lt;/w:style&gt;&lt;/w:styles&gt;&lt;/pkg:xmlData&gt;&lt;/pkg:part&gt;&lt;/pkg:package&gt;
</documentNumber>
    <documentTitle/>
  </coreProperties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4978F-7270-429D-B063-C028408F6533}">
  <ds:schemaRefs>
    <ds:schemaRef ds:uri="MyProperties"/>
  </ds:schemaRefs>
</ds:datastoreItem>
</file>

<file path=customXml/itemProps3.xml><?xml version="1.0" encoding="utf-8"?>
<ds:datastoreItem xmlns:ds="http://schemas.openxmlformats.org/officeDocument/2006/customXml" ds:itemID="{BC2F1C3F-3B2E-4BDC-90B5-F0FF20C5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My_Template.dotx</Template>
  <TotalTime>44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>f</cp:keywords>
  <dc:description/>
  <cp:lastModifiedBy>Zero</cp:lastModifiedBy>
  <cp:revision>2</cp:revision>
  <dcterms:created xsi:type="dcterms:W3CDTF">2022-04-24T10:13:00Z</dcterms:created>
  <dcterms:modified xsi:type="dcterms:W3CDTF">2022-04-24T10:57:00Z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ã số">
    <vt:lpwstr>IT.CĐ.nn</vt:lpwstr>
  </property>
</Properties>
</file>