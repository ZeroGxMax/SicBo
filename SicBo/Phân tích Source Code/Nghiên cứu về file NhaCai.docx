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42" w:rsidRPr="00071092" w:rsidRDefault="00071092" w:rsidP="00346B4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071092">
        <w:rPr>
          <w:rFonts w:ascii="Times New Roman" w:hAnsi="Times New Roman" w:cs="Times New Roman"/>
          <w:sz w:val="48"/>
          <w:szCs w:val="48"/>
        </w:rPr>
        <w:t>Nghiên</w:t>
      </w:r>
      <w:proofErr w:type="spellEnd"/>
      <w:r w:rsidRPr="0007109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092">
        <w:rPr>
          <w:rFonts w:ascii="Times New Roman" w:hAnsi="Times New Roman" w:cs="Times New Roman"/>
          <w:sz w:val="48"/>
          <w:szCs w:val="48"/>
        </w:rPr>
        <w:t>cứu</w:t>
      </w:r>
      <w:proofErr w:type="spellEnd"/>
      <w:r w:rsidRPr="0007109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092">
        <w:rPr>
          <w:rFonts w:ascii="Times New Roman" w:hAnsi="Times New Roman" w:cs="Times New Roman"/>
          <w:sz w:val="48"/>
          <w:szCs w:val="48"/>
        </w:rPr>
        <w:t>về</w:t>
      </w:r>
      <w:proofErr w:type="spellEnd"/>
      <w:r w:rsidRPr="00071092">
        <w:rPr>
          <w:rFonts w:ascii="Times New Roman" w:hAnsi="Times New Roman" w:cs="Times New Roman"/>
          <w:sz w:val="48"/>
          <w:szCs w:val="48"/>
        </w:rPr>
        <w:t xml:space="preserve"> file </w:t>
      </w:r>
      <w:proofErr w:type="spellStart"/>
      <w:r w:rsidRPr="00071092">
        <w:rPr>
          <w:rFonts w:ascii="Times New Roman" w:hAnsi="Times New Roman" w:cs="Times New Roman"/>
          <w:sz w:val="48"/>
          <w:szCs w:val="48"/>
        </w:rPr>
        <w:t>NhaCai</w:t>
      </w:r>
      <w:proofErr w:type="spellEnd"/>
    </w:p>
    <w:p w:rsidR="003C11FB" w:rsidRDefault="001F609C" w:rsidP="003C11FB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>A</w:t>
      </w:r>
      <w:r w:rsidR="00960BE8" w:rsidRPr="003C11FB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Mục</w:t>
      </w:r>
      <w:proofErr w:type="spellEnd"/>
      <w:r w:rsidR="00960BE8"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tiêu</w:t>
      </w:r>
      <w:proofErr w:type="spellEnd"/>
      <w:r w:rsidR="00960BE8" w:rsidRPr="003C11FB">
        <w:rPr>
          <w:rFonts w:cs="Times New Roman"/>
          <w:b/>
          <w:sz w:val="32"/>
          <w:szCs w:val="32"/>
        </w:rPr>
        <w:t>:</w:t>
      </w:r>
      <w:r w:rsidR="003C11FB" w:rsidRPr="003C11FB">
        <w:rPr>
          <w:rFonts w:cs="Times New Roman"/>
          <w:b/>
          <w:sz w:val="32"/>
          <w:szCs w:val="32"/>
        </w:rPr>
        <w:t xml:space="preserve"> </w:t>
      </w:r>
    </w:p>
    <w:p w:rsidR="00D0173F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nguyên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NhaCai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>.</w:t>
      </w:r>
    </w:p>
    <w:p w:rsidR="00960BE8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 xml:space="preserve">B, </w:t>
      </w:r>
      <w:proofErr w:type="spellStart"/>
      <w:r w:rsidRPr="003C11FB">
        <w:rPr>
          <w:rFonts w:cs="Times New Roman"/>
          <w:b/>
          <w:sz w:val="32"/>
          <w:szCs w:val="32"/>
        </w:rPr>
        <w:t>Phương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tiện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và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Tài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liệu</w:t>
      </w:r>
      <w:proofErr w:type="spellEnd"/>
      <w:r w:rsidRPr="003C11FB">
        <w:rPr>
          <w:rFonts w:cs="Times New Roman"/>
          <w:b/>
          <w:sz w:val="32"/>
          <w:szCs w:val="32"/>
        </w:rPr>
        <w:t>:</w:t>
      </w:r>
    </w:p>
    <w:p w:rsidR="00D0173F" w:rsidRDefault="00071092" w:rsidP="0007109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tiện</w:t>
      </w:r>
      <w:proofErr w:type="spellEnd"/>
      <w:r>
        <w:rPr>
          <w:rFonts w:cs="Times New Roman"/>
          <w:szCs w:val="28"/>
        </w:rPr>
        <w:t>: Visual Studio Code, PowerShell.</w:t>
      </w:r>
    </w:p>
    <w:p w:rsid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: </w:t>
      </w:r>
      <w:r w:rsidRPr="00071092">
        <w:rPr>
          <w:rFonts w:cs="Times New Roman"/>
          <w:szCs w:val="28"/>
        </w:rPr>
        <w:t xml:space="preserve">C:\Users\Zero\OneDrive\Tài </w:t>
      </w:r>
      <w:proofErr w:type="spellStart"/>
      <w:r w:rsidRPr="00071092">
        <w:rPr>
          <w:rFonts w:cs="Times New Roman"/>
          <w:szCs w:val="28"/>
        </w:rPr>
        <w:t>liệu</w:t>
      </w:r>
      <w:proofErr w:type="spellEnd"/>
      <w:r w:rsidRPr="00071092">
        <w:rPr>
          <w:rFonts w:cs="Times New Roman"/>
          <w:szCs w:val="28"/>
        </w:rPr>
        <w:t>\</w:t>
      </w:r>
      <w:proofErr w:type="spellStart"/>
      <w:r w:rsidRPr="00071092">
        <w:rPr>
          <w:rFonts w:cs="Times New Roman"/>
          <w:szCs w:val="28"/>
        </w:rPr>
        <w:t>Học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Kỳ</w:t>
      </w:r>
      <w:proofErr w:type="spellEnd"/>
      <w:r w:rsidRPr="00071092">
        <w:rPr>
          <w:rFonts w:cs="Times New Roman"/>
          <w:szCs w:val="28"/>
        </w:rPr>
        <w:t xml:space="preserve"> 2 </w:t>
      </w:r>
      <w:proofErr w:type="spellStart"/>
      <w:r w:rsidRPr="00071092">
        <w:rPr>
          <w:rFonts w:cs="Times New Roman"/>
          <w:szCs w:val="28"/>
        </w:rPr>
        <w:t>Năm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Nhất</w:t>
      </w:r>
      <w:proofErr w:type="spellEnd"/>
      <w:r w:rsidRPr="00071092">
        <w:rPr>
          <w:rFonts w:cs="Times New Roman"/>
          <w:szCs w:val="28"/>
        </w:rPr>
        <w:t>\</w:t>
      </w:r>
      <w:proofErr w:type="spellStart"/>
      <w:r w:rsidRPr="00071092">
        <w:rPr>
          <w:rFonts w:cs="Times New Roman"/>
          <w:szCs w:val="28"/>
        </w:rPr>
        <w:t>Lập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trình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nâng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cao</w:t>
      </w:r>
      <w:proofErr w:type="spellEnd"/>
      <w:r w:rsidRPr="00071092">
        <w:rPr>
          <w:rFonts w:cs="Times New Roman"/>
          <w:szCs w:val="28"/>
        </w:rPr>
        <w:t>\</w:t>
      </w:r>
      <w:proofErr w:type="spellStart"/>
      <w:r w:rsidRPr="00071092">
        <w:rPr>
          <w:rFonts w:cs="Times New Roman"/>
          <w:szCs w:val="28"/>
        </w:rPr>
        <w:t>Dự</w:t>
      </w:r>
      <w:proofErr w:type="spellEnd"/>
      <w:r w:rsidRPr="00071092">
        <w:rPr>
          <w:rFonts w:cs="Times New Roman"/>
          <w:szCs w:val="28"/>
        </w:rPr>
        <w:t xml:space="preserve"> </w:t>
      </w:r>
      <w:proofErr w:type="spellStart"/>
      <w:r w:rsidRPr="00071092">
        <w:rPr>
          <w:rFonts w:cs="Times New Roman"/>
          <w:szCs w:val="28"/>
        </w:rPr>
        <w:t>án</w:t>
      </w:r>
      <w:proofErr w:type="spellEnd"/>
      <w:r w:rsidRPr="00071092">
        <w:rPr>
          <w:rFonts w:cs="Times New Roman"/>
          <w:szCs w:val="28"/>
        </w:rPr>
        <w:t xml:space="preserve"> game\</w:t>
      </w:r>
      <w:proofErr w:type="spellStart"/>
      <w:r w:rsidRPr="00071092">
        <w:rPr>
          <w:rFonts w:cs="Times New Roman"/>
          <w:szCs w:val="28"/>
        </w:rPr>
        <w:t>TaiXiu</w:t>
      </w:r>
      <w:proofErr w:type="spellEnd"/>
    </w:p>
    <w:p w:rsidR="00071092" w:rsidRDefault="00700548" w:rsidP="00071092">
      <w:pPr>
        <w:ind w:left="-42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</w:t>
      </w:r>
      <w:r w:rsidR="001F609C" w:rsidRPr="003C11FB">
        <w:rPr>
          <w:rFonts w:cs="Times New Roman"/>
          <w:b/>
          <w:sz w:val="32"/>
          <w:szCs w:val="32"/>
        </w:rPr>
        <w:t xml:space="preserve">, </w:t>
      </w:r>
      <w:proofErr w:type="spellStart"/>
      <w:r w:rsidR="00071092">
        <w:rPr>
          <w:rFonts w:cs="Times New Roman"/>
          <w:b/>
          <w:sz w:val="32"/>
          <w:szCs w:val="32"/>
        </w:rPr>
        <w:t>Các</w:t>
      </w:r>
      <w:proofErr w:type="spellEnd"/>
      <w:r w:rsidR="00071092">
        <w:rPr>
          <w:rFonts w:cs="Times New Roman"/>
          <w:b/>
          <w:sz w:val="32"/>
          <w:szCs w:val="32"/>
        </w:rPr>
        <w:t xml:space="preserve"> </w:t>
      </w:r>
      <w:proofErr w:type="spellStart"/>
      <w:r w:rsidR="00071092">
        <w:rPr>
          <w:rFonts w:cs="Times New Roman"/>
          <w:b/>
          <w:sz w:val="32"/>
          <w:szCs w:val="32"/>
        </w:rPr>
        <w:t>thành</w:t>
      </w:r>
      <w:proofErr w:type="spellEnd"/>
      <w:r w:rsidR="00071092">
        <w:rPr>
          <w:rFonts w:cs="Times New Roman"/>
          <w:b/>
          <w:sz w:val="32"/>
          <w:szCs w:val="32"/>
        </w:rPr>
        <w:t xml:space="preserve"> </w:t>
      </w:r>
      <w:proofErr w:type="spellStart"/>
      <w:r w:rsidR="00071092">
        <w:rPr>
          <w:rFonts w:cs="Times New Roman"/>
          <w:b/>
          <w:sz w:val="32"/>
          <w:szCs w:val="32"/>
        </w:rPr>
        <w:t>phần</w:t>
      </w:r>
      <w:proofErr w:type="spellEnd"/>
      <w:r w:rsidR="00071092">
        <w:rPr>
          <w:rFonts w:cs="Times New Roman"/>
          <w:b/>
          <w:sz w:val="32"/>
          <w:szCs w:val="32"/>
        </w:rPr>
        <w:t xml:space="preserve"> </w:t>
      </w:r>
      <w:proofErr w:type="spellStart"/>
      <w:r w:rsidR="00071092">
        <w:rPr>
          <w:rFonts w:cs="Times New Roman"/>
          <w:b/>
          <w:sz w:val="32"/>
          <w:szCs w:val="32"/>
        </w:rPr>
        <w:t>cơ</w:t>
      </w:r>
      <w:proofErr w:type="spellEnd"/>
      <w:r w:rsidR="00071092">
        <w:rPr>
          <w:rFonts w:cs="Times New Roman"/>
          <w:b/>
          <w:sz w:val="32"/>
          <w:szCs w:val="32"/>
        </w:rPr>
        <w:t xml:space="preserve"> </w:t>
      </w:r>
      <w:proofErr w:type="spellStart"/>
      <w:r w:rsidR="00071092">
        <w:rPr>
          <w:rFonts w:cs="Times New Roman"/>
          <w:b/>
          <w:sz w:val="32"/>
          <w:szCs w:val="32"/>
        </w:rPr>
        <w:t>bản</w:t>
      </w:r>
      <w:proofErr w:type="spellEnd"/>
      <w:r w:rsidR="00071092">
        <w:rPr>
          <w:rFonts w:cs="Times New Roman"/>
          <w:b/>
          <w:sz w:val="32"/>
          <w:szCs w:val="32"/>
        </w:rPr>
        <w:t>:</w:t>
      </w:r>
    </w:p>
    <w:p w:rsidR="00D0173F" w:rsidRPr="00071092" w:rsidRDefault="00071092" w:rsidP="00071092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071092">
        <w:rPr>
          <w:rFonts w:cs="Times New Roman"/>
          <w:b/>
          <w:szCs w:val="28"/>
        </w:rPr>
        <w:t>Các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thư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viện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được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khai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báo</w:t>
      </w:r>
      <w:proofErr w:type="spellEnd"/>
    </w:p>
    <w:p w:rsidR="00071092" w:rsidRPr="00071092" w:rsidRDefault="00071092" w:rsidP="00071092">
      <w:pPr>
        <w:pStyle w:val="ListParagraph"/>
        <w:numPr>
          <w:ilvl w:val="0"/>
          <w:numId w:val="5"/>
        </w:numPr>
        <w:rPr>
          <w:rFonts w:cs="Times New Roman"/>
          <w:b/>
          <w:szCs w:val="28"/>
        </w:rPr>
      </w:pPr>
      <w:r w:rsidRPr="00071092">
        <w:rPr>
          <w:rFonts w:cs="Times New Roman"/>
          <w:b/>
          <w:szCs w:val="28"/>
        </w:rPr>
        <w:t>Code:</w:t>
      </w:r>
    </w:p>
    <w:p w:rsidR="00071092" w:rsidRPr="00071092" w:rsidRDefault="00071092" w:rsidP="00071092">
      <w:pPr>
        <w:pStyle w:val="CodeStyle2"/>
      </w:pPr>
      <w:r w:rsidRPr="00071092">
        <w:t>#include&lt;</w:t>
      </w:r>
      <w:proofErr w:type="spellStart"/>
      <w:r w:rsidRPr="00071092">
        <w:t>stdio.h</w:t>
      </w:r>
      <w:proofErr w:type="spellEnd"/>
      <w:r w:rsidRPr="00071092">
        <w:t>&gt;</w:t>
      </w:r>
    </w:p>
    <w:p w:rsidR="00071092" w:rsidRPr="00071092" w:rsidRDefault="00071092" w:rsidP="00071092">
      <w:pPr>
        <w:pStyle w:val="CodeStyle2"/>
      </w:pPr>
      <w:r w:rsidRPr="00071092">
        <w:t>#include &lt;</w:t>
      </w:r>
      <w:proofErr w:type="spellStart"/>
      <w:r w:rsidRPr="00071092">
        <w:t>windows.h</w:t>
      </w:r>
      <w:proofErr w:type="spellEnd"/>
      <w:r w:rsidRPr="00071092">
        <w:t>&gt;</w:t>
      </w:r>
    </w:p>
    <w:p w:rsidR="00071092" w:rsidRPr="00071092" w:rsidRDefault="00071092" w:rsidP="00071092">
      <w:pPr>
        <w:pStyle w:val="CodeStyle2"/>
      </w:pPr>
      <w:r w:rsidRPr="00071092">
        <w:t>#include &lt;</w:t>
      </w:r>
      <w:proofErr w:type="spellStart"/>
      <w:r w:rsidRPr="00071092">
        <w:t>dos.h</w:t>
      </w:r>
      <w:proofErr w:type="spellEnd"/>
      <w:r w:rsidRPr="00071092">
        <w:t>&gt;</w:t>
      </w:r>
    </w:p>
    <w:p w:rsidR="00071092" w:rsidRPr="00071092" w:rsidRDefault="00071092" w:rsidP="00071092">
      <w:pPr>
        <w:pStyle w:val="CodeStyle2"/>
      </w:pPr>
      <w:r w:rsidRPr="00071092">
        <w:t>#include &lt;</w:t>
      </w:r>
      <w:proofErr w:type="spellStart"/>
      <w:r w:rsidRPr="00071092">
        <w:t>time.h</w:t>
      </w:r>
      <w:proofErr w:type="spellEnd"/>
      <w:r w:rsidRPr="00071092">
        <w:t>&gt;</w:t>
      </w:r>
    </w:p>
    <w:p w:rsidR="00071092" w:rsidRDefault="00071092" w:rsidP="00071092">
      <w:pPr>
        <w:pStyle w:val="ListParagraph"/>
        <w:numPr>
          <w:ilvl w:val="0"/>
          <w:numId w:val="5"/>
        </w:numPr>
        <w:rPr>
          <w:rFonts w:cs="Times New Roman"/>
          <w:b/>
          <w:szCs w:val="28"/>
        </w:rPr>
      </w:pPr>
      <w:proofErr w:type="spellStart"/>
      <w:r w:rsidRPr="00071092">
        <w:rPr>
          <w:rFonts w:cs="Times New Roman"/>
          <w:b/>
          <w:szCs w:val="28"/>
        </w:rPr>
        <w:t>Phân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tích</w:t>
      </w:r>
      <w:proofErr w:type="spellEnd"/>
      <w:r>
        <w:rPr>
          <w:rFonts w:cs="Times New Roman"/>
          <w:b/>
          <w:szCs w:val="28"/>
        </w:rPr>
        <w:t>:</w:t>
      </w:r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Stdio.h</w:t>
      </w:r>
      <w:proofErr w:type="spellEnd"/>
      <w:r>
        <w:rPr>
          <w:rFonts w:cs="Times New Roman"/>
          <w:szCs w:val="28"/>
        </w:rPr>
        <w:t>: Input, output.</w:t>
      </w:r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Windows.h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Xác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>.</w:t>
      </w:r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Dos.h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Xuất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file</w:t>
      </w:r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Time.h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>.</w:t>
      </w:r>
    </w:p>
    <w:p w:rsidR="00071092" w:rsidRDefault="00071092" w:rsidP="00071092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071092">
        <w:rPr>
          <w:rFonts w:cs="Times New Roman"/>
          <w:b/>
          <w:szCs w:val="28"/>
        </w:rPr>
        <w:t>Các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biến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được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khai</w:t>
      </w:r>
      <w:proofErr w:type="spellEnd"/>
      <w:r w:rsidRPr="00071092">
        <w:rPr>
          <w:rFonts w:cs="Times New Roman"/>
          <w:b/>
          <w:szCs w:val="28"/>
        </w:rPr>
        <w:t xml:space="preserve"> </w:t>
      </w:r>
      <w:proofErr w:type="spellStart"/>
      <w:r w:rsidRPr="00071092">
        <w:rPr>
          <w:rFonts w:cs="Times New Roman"/>
          <w:b/>
          <w:szCs w:val="28"/>
        </w:rPr>
        <w:t>báo</w:t>
      </w:r>
      <w:proofErr w:type="spellEnd"/>
      <w:r w:rsidRPr="00071092">
        <w:rPr>
          <w:rFonts w:cs="Times New Roman"/>
          <w:b/>
          <w:szCs w:val="28"/>
        </w:rPr>
        <w:t>:</w:t>
      </w:r>
    </w:p>
    <w:p w:rsidR="00071092" w:rsidRPr="00071092" w:rsidRDefault="00071092" w:rsidP="00071092">
      <w:pPr>
        <w:pStyle w:val="ListParagraph"/>
        <w:numPr>
          <w:ilvl w:val="0"/>
          <w:numId w:val="6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Code</w:t>
      </w:r>
    </w:p>
    <w:p w:rsidR="00071092" w:rsidRPr="00071092" w:rsidRDefault="00071092" w:rsidP="00071092">
      <w:pPr>
        <w:pStyle w:val="CodeStyle2"/>
      </w:pPr>
      <w:r w:rsidRPr="00071092">
        <w:t>FILE *</w:t>
      </w:r>
      <w:proofErr w:type="spellStart"/>
      <w:proofErr w:type="gramStart"/>
      <w:r w:rsidRPr="00071092">
        <w:t>fghilist</w:t>
      </w:r>
      <w:proofErr w:type="spellEnd"/>
      <w:r w:rsidRPr="00071092">
        <w:t>,*</w:t>
      </w:r>
      <w:proofErr w:type="spellStart"/>
      <w:proofErr w:type="gramEnd"/>
      <w:r w:rsidRPr="00071092">
        <w:t>fghiketqua</w:t>
      </w:r>
      <w:proofErr w:type="spellEnd"/>
      <w:r w:rsidRPr="00071092">
        <w:t>;</w:t>
      </w:r>
    </w:p>
    <w:p w:rsidR="00071092" w:rsidRPr="00071092" w:rsidRDefault="00071092" w:rsidP="00071092">
      <w:pPr>
        <w:pStyle w:val="CodeStyle2"/>
      </w:pPr>
      <w:proofErr w:type="spellStart"/>
      <w:r w:rsidRPr="00071092">
        <w:t>int</w:t>
      </w:r>
      <w:proofErr w:type="spellEnd"/>
      <w:r w:rsidRPr="00071092">
        <w:t xml:space="preserve"> </w:t>
      </w:r>
      <w:proofErr w:type="spellStart"/>
      <w:proofErr w:type="gramStart"/>
      <w:r w:rsidRPr="00071092">
        <w:t>sltai,slxiu</w:t>
      </w:r>
      <w:proofErr w:type="spellEnd"/>
      <w:proofErr w:type="gramEnd"/>
      <w:r w:rsidRPr="00071092">
        <w:t>;</w:t>
      </w:r>
    </w:p>
    <w:p w:rsidR="00071092" w:rsidRPr="00071092" w:rsidRDefault="00071092" w:rsidP="00071092">
      <w:pPr>
        <w:pStyle w:val="CodeStyle2"/>
      </w:pPr>
      <w:proofErr w:type="spellStart"/>
      <w:r w:rsidRPr="00071092">
        <w:t>struct</w:t>
      </w:r>
      <w:proofErr w:type="spellEnd"/>
      <w:r w:rsidRPr="00071092">
        <w:t xml:space="preserve"> </w:t>
      </w:r>
      <w:proofErr w:type="spellStart"/>
      <w:r w:rsidRPr="00071092">
        <w:t>TaiXiu</w:t>
      </w:r>
      <w:proofErr w:type="spellEnd"/>
    </w:p>
    <w:p w:rsidR="00071092" w:rsidRPr="00071092" w:rsidRDefault="00071092" w:rsidP="00071092">
      <w:pPr>
        <w:pStyle w:val="CodeStyle2"/>
      </w:pPr>
      <w:r w:rsidRPr="00071092">
        <w:t>{</w:t>
      </w:r>
    </w:p>
    <w:p w:rsidR="00071092" w:rsidRPr="00071092" w:rsidRDefault="00071092" w:rsidP="00071092">
      <w:pPr>
        <w:pStyle w:val="CodeStyle2"/>
      </w:pPr>
      <w:r w:rsidRPr="00071092">
        <w:t xml:space="preserve">    char </w:t>
      </w:r>
      <w:proofErr w:type="spellStart"/>
      <w:proofErr w:type="gramStart"/>
      <w:r w:rsidRPr="00071092">
        <w:t>listcau</w:t>
      </w:r>
      <w:proofErr w:type="spellEnd"/>
      <w:r w:rsidRPr="00071092">
        <w:t>[</w:t>
      </w:r>
      <w:proofErr w:type="gramEnd"/>
      <w:r w:rsidRPr="00071092">
        <w:t>10000];</w:t>
      </w:r>
    </w:p>
    <w:p w:rsidR="00071092" w:rsidRPr="00071092" w:rsidRDefault="00071092" w:rsidP="00071092">
      <w:pPr>
        <w:pStyle w:val="CodeStyle2"/>
      </w:pPr>
      <w:r w:rsidRPr="00071092">
        <w:t xml:space="preserve">    </w:t>
      </w:r>
      <w:proofErr w:type="spellStart"/>
      <w:r w:rsidRPr="00071092">
        <w:t>int</w:t>
      </w:r>
      <w:proofErr w:type="spellEnd"/>
      <w:r w:rsidRPr="00071092">
        <w:t xml:space="preserve"> </w:t>
      </w:r>
      <w:proofErr w:type="spellStart"/>
      <w:proofErr w:type="gramStart"/>
      <w:r w:rsidRPr="00071092">
        <w:t>xucxac</w:t>
      </w:r>
      <w:proofErr w:type="spellEnd"/>
      <w:r w:rsidRPr="00071092">
        <w:t>[</w:t>
      </w:r>
      <w:proofErr w:type="gramEnd"/>
      <w:r w:rsidRPr="00071092">
        <w:t>4];</w:t>
      </w:r>
    </w:p>
    <w:p w:rsidR="00071092" w:rsidRPr="00071092" w:rsidRDefault="00071092" w:rsidP="00071092">
      <w:pPr>
        <w:pStyle w:val="CodeStyle2"/>
      </w:pPr>
      <w:r w:rsidRPr="00071092">
        <w:t xml:space="preserve">    char </w:t>
      </w:r>
      <w:proofErr w:type="gramStart"/>
      <w:r w:rsidRPr="00071092">
        <w:t>xx[</w:t>
      </w:r>
      <w:proofErr w:type="gramEnd"/>
      <w:r w:rsidRPr="00071092">
        <w:t>3][2];</w:t>
      </w:r>
    </w:p>
    <w:p w:rsidR="00071092" w:rsidRPr="00071092" w:rsidRDefault="00071092" w:rsidP="00071092">
      <w:pPr>
        <w:pStyle w:val="CodeStyle2"/>
      </w:pPr>
      <w:r w:rsidRPr="00071092">
        <w:t xml:space="preserve">    char </w:t>
      </w:r>
      <w:proofErr w:type="spellStart"/>
      <w:proofErr w:type="gramStart"/>
      <w:r w:rsidRPr="00071092">
        <w:t>cua</w:t>
      </w:r>
      <w:proofErr w:type="spellEnd"/>
      <w:r w:rsidRPr="00071092">
        <w:t>[</w:t>
      </w:r>
      <w:proofErr w:type="gramEnd"/>
      <w:r w:rsidRPr="00071092">
        <w:t>2][4];</w:t>
      </w:r>
    </w:p>
    <w:p w:rsidR="00071092" w:rsidRPr="00071092" w:rsidRDefault="00071092" w:rsidP="00071092">
      <w:pPr>
        <w:pStyle w:val="CodeStyle2"/>
      </w:pPr>
      <w:proofErr w:type="gramStart"/>
      <w:r w:rsidRPr="00071092">
        <w:t>}</w:t>
      </w:r>
      <w:proofErr w:type="spellStart"/>
      <w:r w:rsidRPr="00071092">
        <w:t>tx</w:t>
      </w:r>
      <w:proofErr w:type="spellEnd"/>
      <w:proofErr w:type="gramEnd"/>
      <w:r w:rsidRPr="00071092">
        <w:t>;</w:t>
      </w:r>
    </w:p>
    <w:p w:rsidR="00071092" w:rsidRDefault="00071092" w:rsidP="00071092">
      <w:pPr>
        <w:pStyle w:val="ListParagraph"/>
        <w:numPr>
          <w:ilvl w:val="0"/>
          <w:numId w:val="6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Phân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tích</w:t>
      </w:r>
      <w:proofErr w:type="spellEnd"/>
      <w:r>
        <w:rPr>
          <w:rFonts w:cs="Times New Roman"/>
          <w:b/>
          <w:szCs w:val="28"/>
        </w:rPr>
        <w:t>:</w:t>
      </w:r>
    </w:p>
    <w:p w:rsid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b/>
          <w:szCs w:val="28"/>
        </w:rPr>
        <w:t>fghilist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fghiketqua</w:t>
      </w:r>
      <w:proofErr w:type="spellEnd"/>
      <w:r>
        <w:rPr>
          <w:rFonts w:cs="Times New Roman"/>
          <w:b/>
          <w:szCs w:val="28"/>
        </w:rPr>
        <w:t>.</w:t>
      </w:r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sltai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slxiu</w:t>
      </w:r>
      <w:proofErr w:type="spellEnd"/>
    </w:p>
    <w:p w:rsidR="00071092" w:rsidRPr="00071092" w:rsidRDefault="00071092" w:rsidP="00071092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Cấu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Struct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041DE">
        <w:rPr>
          <w:rFonts w:cs="Times New Roman"/>
          <w:b/>
          <w:szCs w:val="28"/>
        </w:rPr>
        <w:t>TaiXiu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được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viết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tắt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là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b/>
          <w:szCs w:val="28"/>
        </w:rPr>
        <w:t>tx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trường</w:t>
      </w:r>
      <w:proofErr w:type="spellEnd"/>
      <w:r>
        <w:rPr>
          <w:rFonts w:cs="Times New Roman"/>
          <w:szCs w:val="28"/>
        </w:rPr>
        <w:t>:</w:t>
      </w:r>
    </w:p>
    <w:p w:rsidR="00071092" w:rsidRDefault="00071092" w:rsidP="00071092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proofErr w:type="gramStart"/>
      <w:r>
        <w:rPr>
          <w:rFonts w:cs="Times New Roman"/>
          <w:szCs w:val="28"/>
        </w:rPr>
        <w:t>listcau</w:t>
      </w:r>
      <w:proofErr w:type="spellEnd"/>
      <w:r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</w:rPr>
        <w:t>10000]</w:t>
      </w:r>
    </w:p>
    <w:p w:rsidR="00071092" w:rsidRPr="001041DE" w:rsidRDefault="00071092" w:rsidP="00071092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proofErr w:type="gramStart"/>
      <w:r>
        <w:rPr>
          <w:rFonts w:cs="Times New Roman"/>
          <w:szCs w:val="28"/>
        </w:rPr>
        <w:t>xucxac</w:t>
      </w:r>
      <w:proofErr w:type="spellEnd"/>
      <w:r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</w:rPr>
        <w:t>4]</w:t>
      </w:r>
      <w:r w:rsidR="001041DE">
        <w:rPr>
          <w:rFonts w:cs="Times New Roman"/>
          <w:szCs w:val="28"/>
        </w:rPr>
        <w:t xml:space="preserve"> (</w:t>
      </w:r>
      <w:proofErr w:type="spellStart"/>
      <w:r w:rsidR="001041DE">
        <w:rPr>
          <w:rFonts w:cs="Times New Roman"/>
          <w:szCs w:val="28"/>
        </w:rPr>
        <w:t>để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lưu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trữ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số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của</w:t>
      </w:r>
      <w:proofErr w:type="spellEnd"/>
      <w:r w:rsidR="001041DE">
        <w:rPr>
          <w:rFonts w:cs="Times New Roman"/>
          <w:szCs w:val="28"/>
        </w:rPr>
        <w:t xml:space="preserve"> 3 con </w:t>
      </w:r>
      <w:proofErr w:type="spellStart"/>
      <w:r w:rsidR="001041DE">
        <w:rPr>
          <w:rFonts w:cs="Times New Roman"/>
          <w:szCs w:val="28"/>
        </w:rPr>
        <w:t>xúc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xắc</w:t>
      </w:r>
      <w:proofErr w:type="spellEnd"/>
      <w:r w:rsidR="001041DE">
        <w:rPr>
          <w:rFonts w:cs="Times New Roman"/>
          <w:szCs w:val="28"/>
        </w:rPr>
        <w:t>)</w:t>
      </w:r>
    </w:p>
    <w:p w:rsidR="00071092" w:rsidRDefault="00071092" w:rsidP="00071092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: </w:t>
      </w:r>
      <w:proofErr w:type="gramStart"/>
      <w:r>
        <w:rPr>
          <w:rFonts w:cs="Times New Roman"/>
          <w:szCs w:val="28"/>
        </w:rPr>
        <w:t>xx[</w:t>
      </w:r>
      <w:proofErr w:type="gramEnd"/>
      <w:r>
        <w:rPr>
          <w:rFonts w:cs="Times New Roman"/>
          <w:szCs w:val="28"/>
        </w:rPr>
        <w:t>3][2] (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3 </w:t>
      </w:r>
      <w:proofErr w:type="spellStart"/>
      <w:r>
        <w:rPr>
          <w:rFonts w:cs="Times New Roman"/>
          <w:szCs w:val="28"/>
        </w:rPr>
        <w:t>chuỗi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>)</w:t>
      </w:r>
      <w:r w:rsidR="000C212E">
        <w:rPr>
          <w:rFonts w:cs="Times New Roman"/>
          <w:szCs w:val="28"/>
        </w:rPr>
        <w:t xml:space="preserve">, </w:t>
      </w:r>
      <w:proofErr w:type="spellStart"/>
      <w:r w:rsidR="000C212E">
        <w:rPr>
          <w:rFonts w:cs="Times New Roman"/>
          <w:szCs w:val="28"/>
        </w:rPr>
        <w:t>dùng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để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lưu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trữ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mảng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int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dưới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dạng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chuỗi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ký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tự</w:t>
      </w:r>
      <w:proofErr w:type="spellEnd"/>
      <w:r w:rsidR="000C212E">
        <w:rPr>
          <w:rFonts w:cs="Times New Roman"/>
          <w:szCs w:val="28"/>
        </w:rPr>
        <w:t>.</w:t>
      </w:r>
    </w:p>
    <w:p w:rsidR="00071092" w:rsidRPr="00700548" w:rsidRDefault="00071092" w:rsidP="00700548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+)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proofErr w:type="gramStart"/>
      <w:r>
        <w:rPr>
          <w:rFonts w:cs="Times New Roman"/>
          <w:szCs w:val="28"/>
        </w:rPr>
        <w:t>cua</w:t>
      </w:r>
      <w:proofErr w:type="spellEnd"/>
      <w:r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</w:rPr>
        <w:t>2][4] (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chuỗi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4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>)</w:t>
      </w:r>
      <w:r w:rsidR="000C212E">
        <w:rPr>
          <w:rFonts w:cs="Times New Roman"/>
          <w:szCs w:val="28"/>
        </w:rPr>
        <w:t xml:space="preserve">, </w:t>
      </w:r>
      <w:proofErr w:type="spellStart"/>
      <w:r w:rsidR="000C212E">
        <w:rPr>
          <w:rFonts w:cs="Times New Roman"/>
          <w:szCs w:val="28"/>
        </w:rPr>
        <w:t>dùng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để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lưu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trữ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chữ</w:t>
      </w:r>
      <w:proofErr w:type="spellEnd"/>
      <w:r w:rsidR="000C212E">
        <w:rPr>
          <w:rFonts w:cs="Times New Roman"/>
          <w:szCs w:val="28"/>
        </w:rPr>
        <w:t xml:space="preserve"> “</w:t>
      </w:r>
      <w:proofErr w:type="spellStart"/>
      <w:r w:rsidR="000C212E">
        <w:rPr>
          <w:rFonts w:cs="Times New Roman"/>
          <w:szCs w:val="28"/>
        </w:rPr>
        <w:t>Tài</w:t>
      </w:r>
      <w:proofErr w:type="spellEnd"/>
      <w:r w:rsidR="000C212E">
        <w:rPr>
          <w:rFonts w:cs="Times New Roman"/>
          <w:szCs w:val="28"/>
        </w:rPr>
        <w:t xml:space="preserve">” </w:t>
      </w:r>
      <w:proofErr w:type="spellStart"/>
      <w:r w:rsidR="000C212E">
        <w:rPr>
          <w:rFonts w:cs="Times New Roman"/>
          <w:szCs w:val="28"/>
        </w:rPr>
        <w:t>hoặc</w:t>
      </w:r>
      <w:proofErr w:type="spellEnd"/>
      <w:r w:rsidR="000C212E">
        <w:rPr>
          <w:rFonts w:cs="Times New Roman"/>
          <w:szCs w:val="28"/>
        </w:rPr>
        <w:t xml:space="preserve"> </w:t>
      </w:r>
      <w:proofErr w:type="spellStart"/>
      <w:r w:rsidR="000C212E">
        <w:rPr>
          <w:rFonts w:cs="Times New Roman"/>
          <w:szCs w:val="28"/>
        </w:rPr>
        <w:t>chữ</w:t>
      </w:r>
      <w:proofErr w:type="spellEnd"/>
      <w:r w:rsidR="000C212E">
        <w:rPr>
          <w:rFonts w:cs="Times New Roman"/>
          <w:szCs w:val="28"/>
        </w:rPr>
        <w:t xml:space="preserve"> “</w:t>
      </w:r>
      <w:proofErr w:type="spellStart"/>
      <w:r w:rsidR="000C212E">
        <w:rPr>
          <w:rFonts w:cs="Times New Roman"/>
          <w:szCs w:val="28"/>
        </w:rPr>
        <w:t>Xỉu</w:t>
      </w:r>
      <w:proofErr w:type="spellEnd"/>
      <w:r w:rsidR="000C212E">
        <w:rPr>
          <w:rFonts w:cs="Times New Roman"/>
          <w:szCs w:val="28"/>
        </w:rPr>
        <w:t>”.</w:t>
      </w:r>
    </w:p>
    <w:p w:rsidR="00700548" w:rsidRDefault="00700548" w:rsidP="00700548">
      <w:pPr>
        <w:ind w:left="-42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</w:t>
      </w:r>
      <w:r w:rsidR="00960BE8" w:rsidRPr="00B3755E">
        <w:rPr>
          <w:rFonts w:cs="Times New Roman"/>
          <w:b/>
          <w:sz w:val="32"/>
          <w:szCs w:val="32"/>
        </w:rPr>
        <w:t xml:space="preserve">, </w:t>
      </w:r>
      <w:proofErr w:type="spellStart"/>
      <w:r>
        <w:rPr>
          <w:rFonts w:cs="Times New Roman"/>
          <w:b/>
          <w:sz w:val="32"/>
          <w:szCs w:val="32"/>
        </w:rPr>
        <w:t>Hàm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gramStart"/>
      <w:r>
        <w:rPr>
          <w:rFonts w:cs="Times New Roman"/>
          <w:b/>
          <w:sz w:val="32"/>
          <w:szCs w:val="32"/>
        </w:rPr>
        <w:t>main(</w:t>
      </w:r>
      <w:proofErr w:type="gramEnd"/>
      <w:r>
        <w:rPr>
          <w:rFonts w:cs="Times New Roman"/>
          <w:b/>
          <w:sz w:val="32"/>
          <w:szCs w:val="32"/>
        </w:rPr>
        <w:t>):</w:t>
      </w:r>
    </w:p>
    <w:p w:rsidR="00D0173F" w:rsidRDefault="00700548" w:rsidP="00700548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Source Code:</w:t>
      </w:r>
    </w:p>
    <w:p w:rsidR="009C23A4" w:rsidRPr="009C23A4" w:rsidRDefault="009C23A4" w:rsidP="009C23A4">
      <w:pPr>
        <w:pStyle w:val="CodeStyle2"/>
      </w:pPr>
      <w:proofErr w:type="spellStart"/>
      <w:r w:rsidRPr="009C23A4">
        <w:t>int</w:t>
      </w:r>
      <w:proofErr w:type="spellEnd"/>
      <w:r w:rsidRPr="009C23A4">
        <w:t xml:space="preserve"> </w:t>
      </w:r>
      <w:proofErr w:type="gramStart"/>
      <w:r w:rsidRPr="009C23A4">
        <w:t>main(</w:t>
      </w:r>
      <w:proofErr w:type="gramEnd"/>
      <w:r w:rsidRPr="009C23A4">
        <w:t>)</w:t>
      </w:r>
    </w:p>
    <w:p w:rsidR="009C23A4" w:rsidRPr="009C23A4" w:rsidRDefault="009C23A4" w:rsidP="009C23A4">
      <w:pPr>
        <w:pStyle w:val="CodeStyle2"/>
      </w:pPr>
      <w:r w:rsidRPr="009C23A4">
        <w:t>{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spellStart"/>
      <w:r w:rsidRPr="009C23A4">
        <w:t>int</w:t>
      </w:r>
      <w:proofErr w:type="spellEnd"/>
      <w:r w:rsidRPr="009C23A4">
        <w:t xml:space="preserve"> count=0;</w:t>
      </w:r>
    </w:p>
    <w:p w:rsidR="009C23A4" w:rsidRPr="009C23A4" w:rsidRDefault="009C23A4" w:rsidP="009C23A4">
      <w:pPr>
        <w:pStyle w:val="CodeStyle2"/>
      </w:pPr>
      <w:r w:rsidRPr="009C23A4">
        <w:t>    while(true)</w:t>
      </w:r>
    </w:p>
    <w:p w:rsidR="009C23A4" w:rsidRPr="009C23A4" w:rsidRDefault="009C23A4" w:rsidP="009C23A4">
      <w:pPr>
        <w:pStyle w:val="CodeStyle2"/>
      </w:pPr>
      <w:r w:rsidRPr="009C23A4">
        <w:t>    {</w:t>
      </w:r>
    </w:p>
    <w:p w:rsidR="009C23A4" w:rsidRPr="009C23A4" w:rsidRDefault="009C23A4" w:rsidP="009C23A4">
      <w:pPr>
        <w:pStyle w:val="CodeStyle2"/>
      </w:pPr>
      <w:r w:rsidRPr="009C23A4">
        <w:t>        count++;</w:t>
      </w:r>
    </w:p>
    <w:p w:rsidR="009C23A4" w:rsidRPr="009C23A4" w:rsidRDefault="009C23A4" w:rsidP="009C23A4">
      <w:pPr>
        <w:pStyle w:val="CodeStyle2"/>
      </w:pPr>
      <w:r w:rsidRPr="009C23A4">
        <w:t>        if(count==1000) break;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spellStart"/>
      <w:r w:rsidRPr="009C23A4">
        <w:t>fghilist</w:t>
      </w:r>
      <w:proofErr w:type="spellEnd"/>
      <w:r w:rsidRPr="009C23A4">
        <w:t xml:space="preserve">= </w:t>
      </w:r>
      <w:proofErr w:type="spellStart"/>
      <w:r w:rsidRPr="009C23A4">
        <w:t>fopen</w:t>
      </w:r>
      <w:proofErr w:type="spellEnd"/>
      <w:r w:rsidRPr="009C23A4">
        <w:t>("</w:t>
      </w:r>
      <w:proofErr w:type="spellStart"/>
      <w:r w:rsidRPr="009C23A4">
        <w:t>datacomputer.txt","a</w:t>
      </w:r>
      <w:proofErr w:type="spellEnd"/>
      <w:r w:rsidRPr="009C23A4">
        <w:t>+");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spellStart"/>
      <w:r w:rsidRPr="009C23A4">
        <w:t>fghiketqua</w:t>
      </w:r>
      <w:proofErr w:type="spellEnd"/>
      <w:r w:rsidRPr="009C23A4">
        <w:t xml:space="preserve">= </w:t>
      </w:r>
      <w:proofErr w:type="spellStart"/>
      <w:r w:rsidRPr="009C23A4">
        <w:t>fopen</w:t>
      </w:r>
      <w:proofErr w:type="spellEnd"/>
      <w:r w:rsidRPr="009C23A4">
        <w:t>("</w:t>
      </w:r>
      <w:proofErr w:type="spellStart"/>
      <w:r w:rsidRPr="009C23A4">
        <w:t>tempketqua.txt","w</w:t>
      </w:r>
      <w:proofErr w:type="spellEnd"/>
      <w:r w:rsidRPr="009C23A4">
        <w:t>");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spellStart"/>
      <w:r w:rsidRPr="009C23A4">
        <w:t>int</w:t>
      </w:r>
      <w:proofErr w:type="spellEnd"/>
      <w:r w:rsidRPr="009C23A4">
        <w:t xml:space="preserve"> </w:t>
      </w:r>
      <w:proofErr w:type="spellStart"/>
      <w:r w:rsidRPr="009C23A4">
        <w:t>i</w:t>
      </w:r>
      <w:proofErr w:type="spellEnd"/>
      <w:r w:rsidRPr="009C23A4">
        <w:t>=</w:t>
      </w:r>
      <w:proofErr w:type="gramStart"/>
      <w:r w:rsidRPr="009C23A4">
        <w:t>10,j</w:t>
      </w:r>
      <w:proofErr w:type="gramEnd"/>
      <w:r w:rsidRPr="009C23A4">
        <w:t>=4;//</w:t>
      </w:r>
      <w:proofErr w:type="spellStart"/>
      <w:r w:rsidRPr="009C23A4">
        <w:t>thoi</w:t>
      </w:r>
      <w:proofErr w:type="spellEnd"/>
      <w:r w:rsidRPr="009C23A4">
        <w:t xml:space="preserve"> </w:t>
      </w:r>
      <w:proofErr w:type="spellStart"/>
      <w:r w:rsidRPr="009C23A4">
        <w:t>gian</w:t>
      </w:r>
      <w:proofErr w:type="spellEnd"/>
      <w:r w:rsidRPr="009C23A4">
        <w:t xml:space="preserve"> </w:t>
      </w:r>
      <w:proofErr w:type="spellStart"/>
      <w:r w:rsidRPr="009C23A4">
        <w:t>cuoc</w:t>
      </w:r>
      <w:proofErr w:type="spellEnd"/>
    </w:p>
    <w:p w:rsidR="009C23A4" w:rsidRPr="009C23A4" w:rsidRDefault="009C23A4" w:rsidP="009C23A4">
      <w:pPr>
        <w:pStyle w:val="CodeStyle2"/>
      </w:pPr>
      <w:r w:rsidRPr="009C23A4">
        <w:t>        while(true)</w:t>
      </w:r>
    </w:p>
    <w:p w:rsidR="009C23A4" w:rsidRPr="009C23A4" w:rsidRDefault="009C23A4" w:rsidP="009C23A4">
      <w:pPr>
        <w:pStyle w:val="CodeStyle2"/>
      </w:pPr>
      <w:r w:rsidRPr="009C23A4">
        <w:t>        {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proofErr w:type="gramStart"/>
      <w:r w:rsidRPr="009C23A4">
        <w:t>resetXucXacVaCua</w:t>
      </w:r>
      <w:proofErr w:type="spellEnd"/>
      <w:r w:rsidRPr="009C23A4">
        <w:t>(</w:t>
      </w:r>
      <w:proofErr w:type="gram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t>            system("</w:t>
      </w:r>
      <w:proofErr w:type="spellStart"/>
      <w:r w:rsidRPr="009C23A4">
        <w:t>cls</w:t>
      </w:r>
      <w:proofErr w:type="spellEnd"/>
      <w:r w:rsidRPr="009C23A4">
        <w:t>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proofErr w:type="gramStart"/>
      <w:r w:rsidRPr="009C23A4">
        <w:t>printf</w:t>
      </w:r>
      <w:proofErr w:type="spellEnd"/>
      <w:r w:rsidRPr="009C23A4">
        <w:t>(</w:t>
      </w:r>
      <w:proofErr w:type="gramEnd"/>
      <w:r w:rsidRPr="009C23A4">
        <w:t>"CAU TAI XIU: %s \n",</w:t>
      </w:r>
      <w:proofErr w:type="spellStart"/>
      <w:r w:rsidRPr="009C23A4">
        <w:t>tx.listcau</w:t>
      </w:r>
      <w:proofErr w:type="spell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proofErr w:type="gramStart"/>
      <w:r w:rsidRPr="009C23A4">
        <w:t>banCoTaiXiu</w:t>
      </w:r>
      <w:proofErr w:type="spellEnd"/>
      <w:r w:rsidRPr="009C23A4">
        <w:t>(</w:t>
      </w:r>
      <w:proofErr w:type="gram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t>            if(</w:t>
      </w:r>
      <w:proofErr w:type="spellStart"/>
      <w:r w:rsidRPr="009C23A4">
        <w:t>i</w:t>
      </w:r>
      <w:proofErr w:type="spellEnd"/>
      <w:r w:rsidRPr="009C23A4">
        <w:t xml:space="preserve">==0) </w:t>
      </w:r>
    </w:p>
    <w:p w:rsidR="009C23A4" w:rsidRPr="009C23A4" w:rsidRDefault="009C23A4" w:rsidP="009C23A4">
      <w:pPr>
        <w:pStyle w:val="CodeStyle2"/>
      </w:pPr>
      <w:r w:rsidRPr="009C23A4">
        <w:t>            {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int</w:t>
      </w:r>
      <w:proofErr w:type="spellEnd"/>
      <w:r w:rsidRPr="009C23A4">
        <w:t xml:space="preserve"> </w:t>
      </w:r>
      <w:proofErr w:type="spellStart"/>
      <w:r w:rsidRPr="009C23A4">
        <w:t>kq</w:t>
      </w:r>
      <w:proofErr w:type="spellEnd"/>
      <w:r w:rsidRPr="009C23A4">
        <w:t>=tong3</w:t>
      </w:r>
      <w:proofErr w:type="gramStart"/>
      <w:r w:rsidRPr="009C23A4">
        <w:t>XucXac(</w:t>
      </w:r>
      <w:proofErr w:type="gram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itoa</w:t>
      </w:r>
      <w:proofErr w:type="spellEnd"/>
      <w:r w:rsidRPr="009C23A4">
        <w:t>(</w:t>
      </w:r>
      <w:proofErr w:type="spellStart"/>
      <w:proofErr w:type="gramStart"/>
      <w:r w:rsidRPr="009C23A4">
        <w:t>tx.xucxac</w:t>
      </w:r>
      <w:proofErr w:type="spellEnd"/>
      <w:proofErr w:type="gramEnd"/>
      <w:r w:rsidRPr="009C23A4">
        <w:t>[1],</w:t>
      </w:r>
      <w:proofErr w:type="spellStart"/>
      <w:r w:rsidRPr="009C23A4">
        <w:t>tx.xx</w:t>
      </w:r>
      <w:proofErr w:type="spellEnd"/>
      <w:r w:rsidRPr="009C23A4">
        <w:t>[1],10);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itoa</w:t>
      </w:r>
      <w:proofErr w:type="spellEnd"/>
      <w:r w:rsidRPr="009C23A4">
        <w:t>(</w:t>
      </w:r>
      <w:proofErr w:type="spellStart"/>
      <w:proofErr w:type="gramStart"/>
      <w:r w:rsidRPr="009C23A4">
        <w:t>tx.xucxac</w:t>
      </w:r>
      <w:proofErr w:type="spellEnd"/>
      <w:proofErr w:type="gramEnd"/>
      <w:r w:rsidRPr="009C23A4">
        <w:t>[2],</w:t>
      </w:r>
      <w:proofErr w:type="spellStart"/>
      <w:r w:rsidRPr="009C23A4">
        <w:t>tx.xx</w:t>
      </w:r>
      <w:proofErr w:type="spellEnd"/>
      <w:r w:rsidRPr="009C23A4">
        <w:t>[2],10);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itoa</w:t>
      </w:r>
      <w:proofErr w:type="spellEnd"/>
      <w:r w:rsidRPr="009C23A4">
        <w:t>(</w:t>
      </w:r>
      <w:proofErr w:type="spellStart"/>
      <w:proofErr w:type="gramStart"/>
      <w:r w:rsidRPr="009C23A4">
        <w:t>tx.xucxac</w:t>
      </w:r>
      <w:proofErr w:type="spellEnd"/>
      <w:proofErr w:type="gramEnd"/>
      <w:r w:rsidRPr="009C23A4">
        <w:t>[3],</w:t>
      </w:r>
      <w:proofErr w:type="spellStart"/>
      <w:r w:rsidRPr="009C23A4">
        <w:t>tx.xx</w:t>
      </w:r>
      <w:proofErr w:type="spellEnd"/>
      <w:r w:rsidRPr="009C23A4">
        <w:t>[3],10);</w:t>
      </w:r>
    </w:p>
    <w:p w:rsidR="009C23A4" w:rsidRPr="009C23A4" w:rsidRDefault="009C23A4" w:rsidP="009C23A4">
      <w:pPr>
        <w:pStyle w:val="CodeStyle2"/>
      </w:pPr>
      <w:r w:rsidRPr="009C23A4">
        <w:t>            if(</w:t>
      </w:r>
      <w:proofErr w:type="spellStart"/>
      <w:r w:rsidRPr="009C23A4">
        <w:t>kq</w:t>
      </w:r>
      <w:proofErr w:type="spellEnd"/>
      <w:r w:rsidRPr="009C23A4">
        <w:t xml:space="preserve">&lt;=10) </w:t>
      </w:r>
    </w:p>
    <w:p w:rsidR="009C23A4" w:rsidRPr="009C23A4" w:rsidRDefault="009C23A4" w:rsidP="009C23A4">
      <w:pPr>
        <w:pStyle w:val="CodeStyle2"/>
      </w:pPr>
      <w:r w:rsidRPr="009C23A4">
        <w:t>            {</w:t>
      </w:r>
    </w:p>
    <w:p w:rsidR="009C23A4" w:rsidRPr="009C23A4" w:rsidRDefault="009C23A4" w:rsidP="009C23A4">
      <w:pPr>
        <w:pStyle w:val="CodeStyle2"/>
      </w:pPr>
      <w:r w:rsidRPr="009C23A4">
        <w:t xml:space="preserve">                </w:t>
      </w:r>
      <w:proofErr w:type="spellStart"/>
      <w:r w:rsidRPr="009C23A4">
        <w:t>strcpy</w:t>
      </w:r>
      <w:proofErr w:type="spellEnd"/>
      <w:r w:rsidRPr="009C23A4">
        <w:t>(</w:t>
      </w:r>
      <w:proofErr w:type="spellStart"/>
      <w:r w:rsidRPr="009C23A4">
        <w:t>tx.cua</w:t>
      </w:r>
      <w:proofErr w:type="spellEnd"/>
      <w:r w:rsidRPr="009C23A4">
        <w:t>[2],"XIU");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    </w:t>
      </w:r>
      <w:proofErr w:type="spellStart"/>
      <w:r w:rsidRPr="009C23A4">
        <w:t>strcat</w:t>
      </w:r>
      <w:proofErr w:type="spellEnd"/>
      <w:r w:rsidRPr="009C23A4">
        <w:t>(</w:t>
      </w:r>
      <w:proofErr w:type="gramStart"/>
      <w:r w:rsidRPr="009C23A4">
        <w:t>tx.</w:t>
      </w:r>
      <w:proofErr w:type="spellStart"/>
      <w:r w:rsidRPr="009C23A4">
        <w:t>listcau</w:t>
      </w:r>
      <w:proofErr w:type="spellEnd"/>
      <w:proofErr w:type="gramEnd"/>
      <w:r w:rsidRPr="009C23A4">
        <w:t>,"X");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    </w:t>
      </w:r>
      <w:proofErr w:type="spellStart"/>
      <w:r w:rsidRPr="009C23A4">
        <w:t>ghiDataTaiXiuVaoFilE</w:t>
      </w:r>
      <w:proofErr w:type="spellEnd"/>
      <w:r w:rsidRPr="009C23A4">
        <w:t>("X");</w:t>
      </w:r>
    </w:p>
    <w:p w:rsidR="009C23A4" w:rsidRPr="009C23A4" w:rsidRDefault="009C23A4" w:rsidP="009C23A4">
      <w:pPr>
        <w:pStyle w:val="CodeStyle2"/>
      </w:pPr>
      <w:r w:rsidRPr="009C23A4">
        <w:t>                system("xiu.mp3");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    </w:t>
      </w:r>
      <w:proofErr w:type="spellStart"/>
      <w:r w:rsidRPr="009C23A4">
        <w:t>slxiu</w:t>
      </w:r>
      <w:proofErr w:type="spellEnd"/>
      <w:r w:rsidRPr="009C23A4">
        <w:t>++;</w:t>
      </w:r>
    </w:p>
    <w:p w:rsidR="009C23A4" w:rsidRPr="009C23A4" w:rsidRDefault="009C23A4" w:rsidP="009C23A4">
      <w:pPr>
        <w:pStyle w:val="CodeStyle2"/>
      </w:pPr>
      <w:r w:rsidRPr="009C23A4">
        <w:t>            }</w:t>
      </w:r>
    </w:p>
    <w:p w:rsidR="009C23A4" w:rsidRPr="009C23A4" w:rsidRDefault="009C23A4" w:rsidP="009C23A4">
      <w:pPr>
        <w:pStyle w:val="CodeStyle2"/>
      </w:pPr>
      <w:r w:rsidRPr="009C23A4">
        <w:t xml:space="preserve">            else </w:t>
      </w:r>
    </w:p>
    <w:p w:rsidR="009C23A4" w:rsidRPr="009C23A4" w:rsidRDefault="009C23A4" w:rsidP="009C23A4">
      <w:pPr>
        <w:pStyle w:val="CodeStyle2"/>
      </w:pPr>
      <w:r w:rsidRPr="009C23A4">
        <w:t xml:space="preserve">            {   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strcpy</w:t>
      </w:r>
      <w:proofErr w:type="spellEnd"/>
      <w:r w:rsidRPr="009C23A4">
        <w:t>(</w:t>
      </w:r>
      <w:proofErr w:type="spellStart"/>
      <w:r w:rsidRPr="009C23A4">
        <w:t>tx.cua</w:t>
      </w:r>
      <w:proofErr w:type="spellEnd"/>
      <w:r w:rsidRPr="009C23A4">
        <w:t>[1],"TAI");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strcat</w:t>
      </w:r>
      <w:proofErr w:type="spellEnd"/>
      <w:r w:rsidRPr="009C23A4">
        <w:t>(</w:t>
      </w:r>
      <w:proofErr w:type="gramStart"/>
      <w:r w:rsidRPr="009C23A4">
        <w:t>tx.</w:t>
      </w:r>
      <w:proofErr w:type="spellStart"/>
      <w:r w:rsidRPr="009C23A4">
        <w:t>listcau</w:t>
      </w:r>
      <w:proofErr w:type="spellEnd"/>
      <w:proofErr w:type="gramEnd"/>
      <w:r w:rsidRPr="009C23A4">
        <w:t>,"T");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ghiDataTaiXiuVaoFilE</w:t>
      </w:r>
      <w:proofErr w:type="spellEnd"/>
      <w:r w:rsidRPr="009C23A4">
        <w:t>("T");</w:t>
      </w:r>
    </w:p>
    <w:p w:rsidR="009C23A4" w:rsidRPr="009C23A4" w:rsidRDefault="009C23A4" w:rsidP="009C23A4">
      <w:pPr>
        <w:pStyle w:val="CodeStyle2"/>
      </w:pPr>
      <w:r w:rsidRPr="009C23A4">
        <w:t>            system("tai.mp3");</w:t>
      </w:r>
    </w:p>
    <w:p w:rsidR="009C23A4" w:rsidRPr="009C23A4" w:rsidRDefault="009C23A4" w:rsidP="009C23A4">
      <w:pPr>
        <w:pStyle w:val="CodeStyle2"/>
      </w:pPr>
      <w:r w:rsidRPr="009C23A4">
        <w:t xml:space="preserve">            </w:t>
      </w:r>
      <w:proofErr w:type="spellStart"/>
      <w:r w:rsidRPr="009C23A4">
        <w:t>sltai</w:t>
      </w:r>
      <w:proofErr w:type="spellEnd"/>
      <w:r w:rsidRPr="009C23A4">
        <w:t>++;</w:t>
      </w:r>
    </w:p>
    <w:p w:rsidR="009C23A4" w:rsidRPr="009C23A4" w:rsidRDefault="009C23A4" w:rsidP="009C23A4">
      <w:pPr>
        <w:pStyle w:val="CodeStyle2"/>
      </w:pPr>
      <w:r w:rsidRPr="009C23A4">
        <w:t>            }</w:t>
      </w:r>
    </w:p>
    <w:p w:rsidR="009C23A4" w:rsidRPr="009C23A4" w:rsidRDefault="009C23A4" w:rsidP="009C23A4">
      <w:pPr>
        <w:pStyle w:val="CodeStyle2"/>
      </w:pPr>
      <w:r w:rsidRPr="009C23A4">
        <w:t>        system("</w:t>
      </w:r>
      <w:proofErr w:type="spellStart"/>
      <w:r w:rsidRPr="009C23A4">
        <w:t>cls</w:t>
      </w:r>
      <w:proofErr w:type="spellEnd"/>
      <w:r w:rsidRPr="009C23A4">
        <w:t>"</w:t>
      </w:r>
      <w:proofErr w:type="gramStart"/>
      <w:r w:rsidRPr="009C23A4">
        <w:t>);</w:t>
      </w:r>
      <w:proofErr w:type="spellStart"/>
      <w:r w:rsidRPr="009C23A4">
        <w:t>banCoTaiXiu</w:t>
      </w:r>
      <w:proofErr w:type="spellEnd"/>
      <w:proofErr w:type="gramEnd"/>
      <w:r w:rsidRPr="009C23A4">
        <w:t>();</w:t>
      </w:r>
    </w:p>
    <w:p w:rsidR="009C23A4" w:rsidRPr="009C23A4" w:rsidRDefault="009C23A4" w:rsidP="009C23A4">
      <w:pPr>
        <w:pStyle w:val="CodeStyle2"/>
      </w:pPr>
      <w:r w:rsidRPr="009C23A4">
        <w:t>        break;</w:t>
      </w:r>
    </w:p>
    <w:p w:rsidR="009C23A4" w:rsidRPr="009C23A4" w:rsidRDefault="009C23A4" w:rsidP="009C23A4">
      <w:pPr>
        <w:pStyle w:val="CodeStyle2"/>
      </w:pPr>
      <w:r w:rsidRPr="009C23A4">
        <w:t>        }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spellStart"/>
      <w:proofErr w:type="gramStart"/>
      <w:r w:rsidRPr="009C23A4">
        <w:t>printf</w:t>
      </w:r>
      <w:proofErr w:type="spellEnd"/>
      <w:r w:rsidRPr="009C23A4">
        <w:t>(</w:t>
      </w:r>
      <w:proofErr w:type="gramEnd"/>
      <w:r w:rsidRPr="009C23A4">
        <w:t>"\</w:t>
      </w:r>
      <w:proofErr w:type="spellStart"/>
      <w:r w:rsidRPr="009C23A4">
        <w:t>nKet</w:t>
      </w:r>
      <w:proofErr w:type="spellEnd"/>
      <w:r w:rsidRPr="009C23A4">
        <w:t xml:space="preserve"> </w:t>
      </w:r>
      <w:proofErr w:type="spellStart"/>
      <w:r w:rsidRPr="009C23A4">
        <w:t>thuc</w:t>
      </w:r>
      <w:proofErr w:type="spellEnd"/>
      <w:r w:rsidRPr="009C23A4">
        <w:t xml:space="preserve"> </w:t>
      </w:r>
      <w:proofErr w:type="spellStart"/>
      <w:r w:rsidRPr="009C23A4">
        <w:t>cuoc</w:t>
      </w:r>
      <w:proofErr w:type="spellEnd"/>
      <w:r w:rsidRPr="009C23A4">
        <w:t xml:space="preserve"> </w:t>
      </w:r>
      <w:proofErr w:type="spellStart"/>
      <w:r w:rsidRPr="009C23A4">
        <w:t>sau</w:t>
      </w:r>
      <w:proofErr w:type="spellEnd"/>
      <w:r w:rsidRPr="009C23A4">
        <w:t xml:space="preserve">: "); 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spellStart"/>
      <w:proofErr w:type="gramStart"/>
      <w:r w:rsidRPr="009C23A4">
        <w:t>printf</w:t>
      </w:r>
      <w:proofErr w:type="spellEnd"/>
      <w:r w:rsidRPr="009C23A4">
        <w:t>(</w:t>
      </w:r>
      <w:proofErr w:type="gramEnd"/>
      <w:r w:rsidRPr="009C23A4">
        <w:t>"%d" ,</w:t>
      </w:r>
      <w:proofErr w:type="spellStart"/>
      <w:r w:rsidRPr="009C23A4">
        <w:t>i</w:t>
      </w:r>
      <w:proofErr w:type="spellEnd"/>
      <w:r w:rsidRPr="009C23A4">
        <w:t>--);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  <w:proofErr w:type="gramStart"/>
      <w:r w:rsidRPr="009C23A4">
        <w:t>Sleep(</w:t>
      </w:r>
      <w:proofErr w:type="gramEnd"/>
      <w:r w:rsidRPr="009C23A4">
        <w:t>1000);</w:t>
      </w:r>
    </w:p>
    <w:p w:rsidR="009C23A4" w:rsidRPr="009C23A4" w:rsidRDefault="009C23A4" w:rsidP="009C23A4">
      <w:pPr>
        <w:pStyle w:val="CodeStyle2"/>
      </w:pPr>
      <w:r w:rsidRPr="009C23A4">
        <w:t>        system("</w:t>
      </w:r>
      <w:proofErr w:type="spellStart"/>
      <w:r w:rsidRPr="009C23A4">
        <w:t>cls</w:t>
      </w:r>
      <w:proofErr w:type="spellEnd"/>
      <w:r w:rsidRPr="009C23A4">
        <w:t>");</w:t>
      </w:r>
    </w:p>
    <w:p w:rsidR="009C23A4" w:rsidRPr="009C23A4" w:rsidRDefault="009C23A4" w:rsidP="009C23A4">
      <w:pPr>
        <w:pStyle w:val="CodeStyle2"/>
      </w:pPr>
      <w:r w:rsidRPr="009C23A4">
        <w:t xml:space="preserve">        </w:t>
      </w:r>
    </w:p>
    <w:p w:rsidR="009C23A4" w:rsidRPr="009C23A4" w:rsidRDefault="009C23A4" w:rsidP="009C23A4">
      <w:pPr>
        <w:pStyle w:val="CodeStyle2"/>
      </w:pPr>
      <w:r w:rsidRPr="009C23A4">
        <w:t>    }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spellStart"/>
      <w:r w:rsidRPr="009C23A4">
        <w:t>fclose</w:t>
      </w:r>
      <w:proofErr w:type="spellEnd"/>
      <w:r w:rsidRPr="009C23A4">
        <w:t>(</w:t>
      </w:r>
      <w:proofErr w:type="spellStart"/>
      <w:r w:rsidRPr="009C23A4">
        <w:t>fghilist</w:t>
      </w:r>
      <w:proofErr w:type="spell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spellStart"/>
      <w:r w:rsidRPr="009C23A4">
        <w:t>fclose</w:t>
      </w:r>
      <w:proofErr w:type="spellEnd"/>
      <w:r w:rsidRPr="009C23A4">
        <w:t>(</w:t>
      </w:r>
      <w:proofErr w:type="spellStart"/>
      <w:r w:rsidRPr="009C23A4">
        <w:t>fghiketqua</w:t>
      </w:r>
      <w:proofErr w:type="spellEnd"/>
      <w:r w:rsidRPr="009C23A4">
        <w:t>);</w:t>
      </w:r>
    </w:p>
    <w:p w:rsidR="009C23A4" w:rsidRPr="009C23A4" w:rsidRDefault="009C23A4" w:rsidP="009C23A4">
      <w:pPr>
        <w:pStyle w:val="CodeStyle2"/>
      </w:pPr>
      <w:r w:rsidRPr="009C23A4">
        <w:lastRenderedPageBreak/>
        <w:t xml:space="preserve">    </w:t>
      </w:r>
    </w:p>
    <w:p w:rsidR="009C23A4" w:rsidRPr="009C23A4" w:rsidRDefault="009C23A4" w:rsidP="009C23A4">
      <w:pPr>
        <w:pStyle w:val="CodeStyle2"/>
      </w:pPr>
      <w:r w:rsidRPr="009C23A4">
        <w:t>    while(true)</w:t>
      </w:r>
    </w:p>
    <w:p w:rsidR="009C23A4" w:rsidRPr="009C23A4" w:rsidRDefault="009C23A4" w:rsidP="009C23A4">
      <w:pPr>
        <w:pStyle w:val="CodeStyle2"/>
      </w:pPr>
      <w:r w:rsidRPr="009C23A4">
        <w:t>    {</w:t>
      </w:r>
    </w:p>
    <w:p w:rsidR="009C23A4" w:rsidRPr="009C23A4" w:rsidRDefault="009C23A4" w:rsidP="009C23A4">
      <w:pPr>
        <w:pStyle w:val="CodeStyle2"/>
      </w:pPr>
      <w:r w:rsidRPr="009C23A4">
        <w:t xml:space="preserve">    if(j==0) break; 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spellStart"/>
      <w:proofErr w:type="gramStart"/>
      <w:r w:rsidRPr="009C23A4">
        <w:t>printf</w:t>
      </w:r>
      <w:proofErr w:type="spellEnd"/>
      <w:r w:rsidRPr="009C23A4">
        <w:t>(</w:t>
      </w:r>
      <w:proofErr w:type="gramEnd"/>
      <w:r w:rsidRPr="009C23A4">
        <w:t>"\</w:t>
      </w:r>
      <w:proofErr w:type="spellStart"/>
      <w:r w:rsidRPr="009C23A4">
        <w:t>nKet</w:t>
      </w:r>
      <w:proofErr w:type="spellEnd"/>
      <w:r w:rsidRPr="009C23A4">
        <w:t xml:space="preserve"> </w:t>
      </w:r>
      <w:proofErr w:type="spellStart"/>
      <w:r w:rsidRPr="009C23A4">
        <w:t>thuc</w:t>
      </w:r>
      <w:proofErr w:type="spellEnd"/>
      <w:r w:rsidRPr="009C23A4">
        <w:t xml:space="preserve"> </w:t>
      </w:r>
      <w:proofErr w:type="spellStart"/>
      <w:r w:rsidRPr="009C23A4">
        <w:t>cuoc</w:t>
      </w:r>
      <w:proofErr w:type="spellEnd"/>
      <w:r w:rsidRPr="009C23A4">
        <w:t xml:space="preserve"> ! </w:t>
      </w:r>
      <w:proofErr w:type="spellStart"/>
      <w:r w:rsidRPr="009C23A4">
        <w:t>chuan</w:t>
      </w:r>
      <w:proofErr w:type="spellEnd"/>
      <w:r w:rsidRPr="009C23A4">
        <w:t xml:space="preserve"> bi bat </w:t>
      </w:r>
      <w:proofErr w:type="spellStart"/>
      <w:r w:rsidRPr="009C23A4">
        <w:t>dau</w:t>
      </w:r>
      <w:proofErr w:type="spellEnd"/>
      <w:r w:rsidRPr="009C23A4">
        <w:t xml:space="preserve"> </w:t>
      </w:r>
      <w:proofErr w:type="spellStart"/>
      <w:r w:rsidRPr="009C23A4">
        <w:t>cuoc</w:t>
      </w:r>
      <w:proofErr w:type="spellEnd"/>
      <w:r w:rsidRPr="009C23A4">
        <w:t>: ");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spellStart"/>
      <w:proofErr w:type="gramStart"/>
      <w:r w:rsidRPr="009C23A4">
        <w:t>printf</w:t>
      </w:r>
      <w:proofErr w:type="spellEnd"/>
      <w:r w:rsidRPr="009C23A4">
        <w:t>(</w:t>
      </w:r>
      <w:proofErr w:type="gramEnd"/>
      <w:r w:rsidRPr="009C23A4">
        <w:t>"%d" ,j--);</w:t>
      </w:r>
    </w:p>
    <w:p w:rsidR="009C23A4" w:rsidRPr="009C23A4" w:rsidRDefault="009C23A4" w:rsidP="009C23A4">
      <w:pPr>
        <w:pStyle w:val="CodeStyle2"/>
      </w:pPr>
      <w:r w:rsidRPr="009C23A4">
        <w:t xml:space="preserve">    </w:t>
      </w:r>
      <w:proofErr w:type="gramStart"/>
      <w:r w:rsidRPr="009C23A4">
        <w:t>Sleep(</w:t>
      </w:r>
      <w:proofErr w:type="gramEnd"/>
      <w:r w:rsidRPr="009C23A4">
        <w:t>1000);</w:t>
      </w:r>
    </w:p>
    <w:p w:rsidR="009C23A4" w:rsidRPr="009C23A4" w:rsidRDefault="009C23A4" w:rsidP="009C23A4">
      <w:pPr>
        <w:pStyle w:val="CodeStyle2"/>
      </w:pPr>
      <w:r w:rsidRPr="009C23A4">
        <w:t>    system("</w:t>
      </w:r>
      <w:proofErr w:type="spellStart"/>
      <w:r w:rsidRPr="009C23A4">
        <w:t>cls</w:t>
      </w:r>
      <w:proofErr w:type="spellEnd"/>
      <w:r w:rsidRPr="009C23A4">
        <w:t>"</w:t>
      </w:r>
      <w:proofErr w:type="gramStart"/>
      <w:r w:rsidRPr="009C23A4">
        <w:t>);</w:t>
      </w:r>
      <w:proofErr w:type="spellStart"/>
      <w:r w:rsidRPr="009C23A4">
        <w:t>printf</w:t>
      </w:r>
      <w:proofErr w:type="spellEnd"/>
      <w:proofErr w:type="gramEnd"/>
      <w:r w:rsidRPr="009C23A4">
        <w:t>("CAU TAI XIU: %s \n",</w:t>
      </w:r>
      <w:proofErr w:type="spellStart"/>
      <w:r w:rsidRPr="009C23A4">
        <w:t>tx.listcau</w:t>
      </w:r>
      <w:proofErr w:type="spellEnd"/>
      <w:r w:rsidRPr="009C23A4">
        <w:t>);</w:t>
      </w:r>
      <w:proofErr w:type="spellStart"/>
      <w:r w:rsidRPr="009C23A4">
        <w:t>banCoTaiXiu</w:t>
      </w:r>
      <w:proofErr w:type="spellEnd"/>
      <w:r w:rsidRPr="009C23A4">
        <w:t>();    </w:t>
      </w:r>
    </w:p>
    <w:p w:rsidR="009C23A4" w:rsidRPr="009C23A4" w:rsidRDefault="009C23A4" w:rsidP="009C23A4">
      <w:pPr>
        <w:pStyle w:val="CodeStyle2"/>
      </w:pPr>
      <w:r w:rsidRPr="009C23A4">
        <w:t>    }</w:t>
      </w:r>
    </w:p>
    <w:p w:rsidR="009C23A4" w:rsidRPr="009C23A4" w:rsidRDefault="009C23A4" w:rsidP="009C23A4">
      <w:pPr>
        <w:pStyle w:val="CodeStyle2"/>
      </w:pPr>
      <w:r w:rsidRPr="009C23A4">
        <w:t>  }</w:t>
      </w:r>
    </w:p>
    <w:p w:rsidR="009C23A4" w:rsidRPr="009C23A4" w:rsidRDefault="009C23A4" w:rsidP="009C23A4">
      <w:pPr>
        <w:pStyle w:val="CodeStyle2"/>
      </w:pPr>
      <w:r w:rsidRPr="009C23A4">
        <w:t>}</w:t>
      </w:r>
    </w:p>
    <w:p w:rsidR="00700548" w:rsidRPr="00700548" w:rsidRDefault="00700548" w:rsidP="00700548">
      <w:pPr>
        <w:pStyle w:val="ListParagraph"/>
        <w:numPr>
          <w:ilvl w:val="0"/>
          <w:numId w:val="9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Phần</w:t>
      </w:r>
      <w:proofErr w:type="spellEnd"/>
      <w:r w:rsidRPr="00700548">
        <w:rPr>
          <w:rFonts w:cs="Times New Roman"/>
          <w:b/>
          <w:szCs w:val="28"/>
        </w:rPr>
        <w:t xml:space="preserve"> </w:t>
      </w:r>
      <w:proofErr w:type="spellStart"/>
      <w:r w:rsidRPr="00700548">
        <w:rPr>
          <w:rFonts w:cs="Times New Roman"/>
          <w:b/>
          <w:szCs w:val="28"/>
        </w:rPr>
        <w:t>đầu</w:t>
      </w:r>
      <w:proofErr w:type="spellEnd"/>
      <w:r w:rsidRPr="00700548">
        <w:rPr>
          <w:rFonts w:cs="Times New Roman"/>
          <w:b/>
          <w:szCs w:val="28"/>
        </w:rPr>
        <w:t xml:space="preserve"> </w:t>
      </w:r>
      <w:proofErr w:type="spellStart"/>
      <w:r w:rsidRPr="00700548">
        <w:rPr>
          <w:rFonts w:cs="Times New Roman"/>
          <w:b/>
          <w:szCs w:val="28"/>
        </w:rPr>
        <w:t>tiên</w:t>
      </w:r>
      <w:proofErr w:type="spellEnd"/>
      <w:r w:rsidRPr="00700548">
        <w:rPr>
          <w:rFonts w:cs="Times New Roman"/>
          <w:b/>
          <w:szCs w:val="28"/>
        </w:rPr>
        <w:t>:</w:t>
      </w:r>
    </w:p>
    <w:p w:rsidR="00700548" w:rsidRPr="00700548" w:rsidRDefault="00700548" w:rsidP="00700548">
      <w:pPr>
        <w:pStyle w:val="CodeStyle2"/>
      </w:pPr>
      <w:proofErr w:type="spellStart"/>
      <w:r w:rsidRPr="00700548">
        <w:t>int</w:t>
      </w:r>
      <w:proofErr w:type="spellEnd"/>
      <w:r w:rsidRPr="00700548">
        <w:t xml:space="preserve"> count=0;</w:t>
      </w:r>
    </w:p>
    <w:p w:rsidR="00700548" w:rsidRPr="00700548" w:rsidRDefault="00700548" w:rsidP="00700548">
      <w:pPr>
        <w:pStyle w:val="CodeStyle2"/>
      </w:pPr>
      <w:r w:rsidRPr="00700548">
        <w:t>    while(true)</w:t>
      </w:r>
    </w:p>
    <w:p w:rsidR="00700548" w:rsidRPr="00700548" w:rsidRDefault="00700548" w:rsidP="00700548">
      <w:pPr>
        <w:pStyle w:val="CodeStyle2"/>
      </w:pPr>
      <w:r w:rsidRPr="00700548">
        <w:t>    {</w:t>
      </w:r>
    </w:p>
    <w:p w:rsidR="00700548" w:rsidRPr="00700548" w:rsidRDefault="00700548" w:rsidP="00700548">
      <w:pPr>
        <w:pStyle w:val="CodeStyle2"/>
      </w:pPr>
      <w:r w:rsidRPr="00700548">
        <w:t>        count++;</w:t>
      </w:r>
    </w:p>
    <w:p w:rsidR="00700548" w:rsidRPr="00700548" w:rsidRDefault="00700548" w:rsidP="00700548">
      <w:pPr>
        <w:pStyle w:val="CodeStyle2"/>
      </w:pPr>
      <w:r w:rsidRPr="00700548">
        <w:t>        if(count==1000) break;</w:t>
      </w:r>
    </w:p>
    <w:p w:rsidR="00700548" w:rsidRPr="00700548" w:rsidRDefault="00700548" w:rsidP="00700548">
      <w:pPr>
        <w:pStyle w:val="CodeStyle2"/>
      </w:pPr>
      <w:r w:rsidRPr="00700548">
        <w:t xml:space="preserve">        </w:t>
      </w:r>
      <w:proofErr w:type="spellStart"/>
      <w:r w:rsidRPr="00700548">
        <w:t>fghilist</w:t>
      </w:r>
      <w:proofErr w:type="spellEnd"/>
      <w:r w:rsidRPr="00700548">
        <w:t xml:space="preserve">= </w:t>
      </w:r>
      <w:proofErr w:type="spellStart"/>
      <w:r w:rsidRPr="00700548">
        <w:t>fopen</w:t>
      </w:r>
      <w:proofErr w:type="spellEnd"/>
      <w:r w:rsidRPr="00700548">
        <w:t>("</w:t>
      </w:r>
      <w:proofErr w:type="spellStart"/>
      <w:r w:rsidRPr="00700548">
        <w:t>datacomputer.txt","a</w:t>
      </w:r>
      <w:proofErr w:type="spellEnd"/>
      <w:r w:rsidRPr="00700548">
        <w:t>+");</w:t>
      </w:r>
    </w:p>
    <w:p w:rsidR="00700548" w:rsidRPr="00700548" w:rsidRDefault="00700548" w:rsidP="00700548">
      <w:pPr>
        <w:pStyle w:val="CodeStyle2"/>
      </w:pPr>
      <w:r w:rsidRPr="00700548">
        <w:t xml:space="preserve">        </w:t>
      </w:r>
      <w:proofErr w:type="spellStart"/>
      <w:r w:rsidRPr="00700548">
        <w:t>fghiketqua</w:t>
      </w:r>
      <w:proofErr w:type="spellEnd"/>
      <w:r w:rsidRPr="00700548">
        <w:t xml:space="preserve">= </w:t>
      </w:r>
      <w:proofErr w:type="spellStart"/>
      <w:r w:rsidRPr="00700548">
        <w:t>fopen</w:t>
      </w:r>
      <w:proofErr w:type="spellEnd"/>
      <w:r w:rsidRPr="00700548">
        <w:t>("</w:t>
      </w:r>
      <w:proofErr w:type="spellStart"/>
      <w:r w:rsidRPr="00700548">
        <w:t>tempketqua.txt","w</w:t>
      </w:r>
      <w:proofErr w:type="spellEnd"/>
      <w:r w:rsidRPr="00700548">
        <w:t>");</w:t>
      </w:r>
    </w:p>
    <w:p w:rsidR="00700548" w:rsidRPr="00700548" w:rsidRDefault="00700548" w:rsidP="00700548">
      <w:pPr>
        <w:pStyle w:val="CodeStyle2"/>
      </w:pPr>
      <w:r w:rsidRPr="00700548">
        <w:rPr>
          <w:szCs w:val="20"/>
        </w:rPr>
        <w:t xml:space="preserve">        </w:t>
      </w:r>
      <w:proofErr w:type="spellStart"/>
      <w:r w:rsidRPr="00700548">
        <w:rPr>
          <w:szCs w:val="20"/>
        </w:rPr>
        <w:t>int</w:t>
      </w:r>
      <w:proofErr w:type="spellEnd"/>
      <w:r w:rsidRPr="00700548">
        <w:rPr>
          <w:szCs w:val="20"/>
        </w:rPr>
        <w:t xml:space="preserve"> </w:t>
      </w:r>
      <w:proofErr w:type="spellStart"/>
      <w:r w:rsidRPr="00700548">
        <w:rPr>
          <w:szCs w:val="20"/>
        </w:rPr>
        <w:t>i</w:t>
      </w:r>
      <w:proofErr w:type="spellEnd"/>
      <w:r w:rsidRPr="00700548">
        <w:rPr>
          <w:szCs w:val="20"/>
        </w:rPr>
        <w:t>=</w:t>
      </w:r>
      <w:proofErr w:type="gramStart"/>
      <w:r w:rsidRPr="00700548">
        <w:rPr>
          <w:szCs w:val="20"/>
        </w:rPr>
        <w:t>10,j</w:t>
      </w:r>
      <w:proofErr w:type="gramEnd"/>
      <w:r w:rsidRPr="00700548">
        <w:rPr>
          <w:szCs w:val="20"/>
        </w:rPr>
        <w:t>=4;//</w:t>
      </w:r>
      <w:proofErr w:type="spellStart"/>
      <w:r w:rsidRPr="00700548">
        <w:rPr>
          <w:szCs w:val="20"/>
        </w:rPr>
        <w:t>thoi</w:t>
      </w:r>
      <w:proofErr w:type="spellEnd"/>
      <w:r w:rsidRPr="00700548">
        <w:rPr>
          <w:szCs w:val="20"/>
        </w:rPr>
        <w:t xml:space="preserve"> </w:t>
      </w:r>
      <w:proofErr w:type="spellStart"/>
      <w:r w:rsidRPr="00700548">
        <w:rPr>
          <w:szCs w:val="20"/>
        </w:rPr>
        <w:t>gian</w:t>
      </w:r>
      <w:proofErr w:type="spellEnd"/>
      <w:r w:rsidRPr="00700548">
        <w:rPr>
          <w:szCs w:val="20"/>
        </w:rPr>
        <w:t xml:space="preserve"> </w:t>
      </w:r>
      <w:proofErr w:type="spellStart"/>
      <w:r w:rsidRPr="00700548">
        <w:rPr>
          <w:szCs w:val="20"/>
        </w:rPr>
        <w:t>cuoc</w:t>
      </w:r>
      <w:proofErr w:type="spellEnd"/>
    </w:p>
    <w:p w:rsidR="00700548" w:rsidRPr="00700548" w:rsidRDefault="00700548" w:rsidP="00700548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count = 0.</w:t>
      </w:r>
    </w:p>
    <w:p w:rsidR="00700548" w:rsidRPr="00700548" w:rsidRDefault="00700548" w:rsidP="00700548">
      <w:pPr>
        <w:pStyle w:val="ListParagraph"/>
        <w:numPr>
          <w:ilvl w:val="0"/>
          <w:numId w:val="11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while:</w:t>
      </w:r>
    </w:p>
    <w:p w:rsidR="00700548" w:rsidRPr="00700548" w:rsidRDefault="00700548" w:rsidP="00700548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count = 1000, </w:t>
      </w:r>
      <w:proofErr w:type="spellStart"/>
      <w:r>
        <w:rPr>
          <w:rFonts w:cs="Times New Roman"/>
          <w:szCs w:val="28"/>
        </w:rPr>
        <w:t>tức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1000 </w:t>
      </w:r>
      <w:proofErr w:type="spellStart"/>
      <w:r>
        <w:rPr>
          <w:rFonts w:cs="Times New Roman"/>
          <w:szCs w:val="28"/>
        </w:rPr>
        <w:t>lần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>.</w:t>
      </w:r>
    </w:p>
    <w:p w:rsidR="00700548" w:rsidRDefault="00700548" w:rsidP="00700548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Gán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text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 w:rsidRPr="00700548">
        <w:rPr>
          <w:rFonts w:cs="Times New Roman"/>
          <w:b/>
          <w:szCs w:val="28"/>
        </w:rPr>
        <w:t>fghilist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 w:rsidRPr="00700548">
        <w:rPr>
          <w:rFonts w:cs="Times New Roman"/>
          <w:b/>
          <w:szCs w:val="28"/>
        </w:rPr>
        <w:t xml:space="preserve"> </w:t>
      </w:r>
      <w:proofErr w:type="spellStart"/>
      <w:r w:rsidRPr="00700548">
        <w:rPr>
          <w:rFonts w:cs="Times New Roman"/>
          <w:b/>
          <w:szCs w:val="28"/>
        </w:rPr>
        <w:t>fghiketqua</w:t>
      </w:r>
      <w:proofErr w:type="spellEnd"/>
      <w:r>
        <w:rPr>
          <w:rFonts w:cs="Times New Roman"/>
          <w:b/>
          <w:szCs w:val="28"/>
        </w:rPr>
        <w:t>:</w:t>
      </w:r>
    </w:p>
    <w:p w:rsidR="00700548" w:rsidRDefault="00700548" w:rsidP="00700548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 w:rsidRPr="001041DE">
        <w:rPr>
          <w:rFonts w:cs="Times New Roman"/>
          <w:b/>
          <w:szCs w:val="28"/>
        </w:rPr>
        <w:t>fghilist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Mở</w:t>
      </w:r>
      <w:proofErr w:type="spellEnd"/>
      <w:r>
        <w:rPr>
          <w:rFonts w:cs="Times New Roman"/>
          <w:szCs w:val="28"/>
        </w:rPr>
        <w:t xml:space="preserve"> file </w:t>
      </w:r>
      <w:r w:rsidRPr="001041DE">
        <w:rPr>
          <w:rFonts w:cs="Times New Roman"/>
          <w:b/>
          <w:szCs w:val="28"/>
        </w:rPr>
        <w:t>datacomputer.txt</w:t>
      </w:r>
      <w:r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dưới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dạng</w:t>
      </w:r>
      <w:proofErr w:type="spellEnd"/>
      <w:r w:rsidR="001041DE">
        <w:rPr>
          <w:rFonts w:cs="Times New Roman"/>
          <w:szCs w:val="28"/>
        </w:rPr>
        <w:t xml:space="preserve"> “a+” </w:t>
      </w:r>
      <w:proofErr w:type="spellStart"/>
      <w:r w:rsidR="001041DE">
        <w:rPr>
          <w:rFonts w:cs="Times New Roman"/>
          <w:szCs w:val="28"/>
        </w:rPr>
        <w:t>để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đọc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và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ghi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chèn</w:t>
      </w:r>
      <w:proofErr w:type="spellEnd"/>
      <w:r w:rsidR="001041DE">
        <w:rPr>
          <w:rFonts w:cs="Times New Roman"/>
          <w:szCs w:val="28"/>
        </w:rPr>
        <w:t xml:space="preserve">. </w:t>
      </w:r>
      <w:proofErr w:type="spellStart"/>
      <w:r w:rsidR="001041DE">
        <w:rPr>
          <w:rFonts w:cs="Times New Roman"/>
          <w:szCs w:val="28"/>
        </w:rPr>
        <w:t>Nếu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không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có</w:t>
      </w:r>
      <w:proofErr w:type="spellEnd"/>
      <w:r w:rsidR="001041DE">
        <w:rPr>
          <w:rFonts w:cs="Times New Roman"/>
          <w:szCs w:val="28"/>
        </w:rPr>
        <w:t xml:space="preserve"> file </w:t>
      </w:r>
      <w:proofErr w:type="spellStart"/>
      <w:r w:rsidR="001041DE">
        <w:rPr>
          <w:rFonts w:cs="Times New Roman"/>
          <w:szCs w:val="28"/>
        </w:rPr>
        <w:t>thì</w:t>
      </w:r>
      <w:proofErr w:type="spellEnd"/>
      <w:r w:rsidR="001041DE">
        <w:rPr>
          <w:rFonts w:cs="Times New Roman"/>
          <w:szCs w:val="28"/>
        </w:rPr>
        <w:t xml:space="preserve"> </w:t>
      </w:r>
      <w:proofErr w:type="spellStart"/>
      <w:r w:rsidR="001041DE">
        <w:rPr>
          <w:rFonts w:cs="Times New Roman"/>
          <w:szCs w:val="28"/>
        </w:rPr>
        <w:t>tạo</w:t>
      </w:r>
      <w:proofErr w:type="spellEnd"/>
      <w:r w:rsidR="001041DE">
        <w:rPr>
          <w:rFonts w:cs="Times New Roman"/>
          <w:szCs w:val="28"/>
        </w:rPr>
        <w:t xml:space="preserve"> file </w:t>
      </w:r>
      <w:proofErr w:type="spellStart"/>
      <w:r w:rsidR="001041DE">
        <w:rPr>
          <w:rFonts w:cs="Times New Roman"/>
          <w:szCs w:val="28"/>
        </w:rPr>
        <w:t>mới</w:t>
      </w:r>
      <w:proofErr w:type="spellEnd"/>
      <w:r w:rsidR="001041DE">
        <w:rPr>
          <w:rFonts w:cs="Times New Roman"/>
          <w:szCs w:val="28"/>
        </w:rPr>
        <w:t>.</w:t>
      </w:r>
    </w:p>
    <w:p w:rsidR="001041DE" w:rsidRDefault="001041DE" w:rsidP="00700548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 w:rsidRPr="00700548">
        <w:rPr>
          <w:rFonts w:cs="Times New Roman"/>
          <w:b/>
          <w:szCs w:val="28"/>
        </w:rPr>
        <w:t>fghiketqua</w:t>
      </w:r>
      <w:proofErr w:type="spellEnd"/>
      <w:r>
        <w:rPr>
          <w:rFonts w:cs="Times New Roman"/>
          <w:b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Mở</w:t>
      </w:r>
      <w:proofErr w:type="spellEnd"/>
      <w:r>
        <w:rPr>
          <w:rFonts w:cs="Times New Roman"/>
          <w:szCs w:val="28"/>
        </w:rPr>
        <w:t xml:space="preserve"> file </w:t>
      </w:r>
      <w:r w:rsidRPr="001041DE">
        <w:rPr>
          <w:rFonts w:cs="Times New Roman"/>
          <w:b/>
          <w:szCs w:val="28"/>
        </w:rPr>
        <w:t>tempketqua.txt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đè</w:t>
      </w:r>
      <w:proofErr w:type="spellEnd"/>
      <w:r>
        <w:rPr>
          <w:rFonts w:cs="Times New Roman"/>
          <w:szCs w:val="28"/>
        </w:rPr>
        <w:t>.</w:t>
      </w:r>
    </w:p>
    <w:p w:rsidR="001041DE" w:rsidRDefault="001041DE" w:rsidP="001041DE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 xml:space="preserve"> = 10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j = 4 (10 </w:t>
      </w:r>
      <w:proofErr w:type="spellStart"/>
      <w:r>
        <w:rPr>
          <w:rFonts w:cs="Times New Roman"/>
          <w:szCs w:val="28"/>
        </w:rPr>
        <w:t>giây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, 4 </w:t>
      </w:r>
      <w:proofErr w:type="spellStart"/>
      <w:r>
        <w:rPr>
          <w:rFonts w:cs="Times New Roman"/>
          <w:szCs w:val="28"/>
        </w:rPr>
        <w:t>giây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bắt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đầu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>).</w:t>
      </w:r>
    </w:p>
    <w:p w:rsidR="001041DE" w:rsidRDefault="001041DE" w:rsidP="001041DE">
      <w:pPr>
        <w:pStyle w:val="ListParagraph"/>
        <w:numPr>
          <w:ilvl w:val="0"/>
          <w:numId w:val="9"/>
        </w:numPr>
        <w:rPr>
          <w:rFonts w:cs="Times New Roman"/>
          <w:b/>
          <w:szCs w:val="28"/>
        </w:rPr>
      </w:pPr>
      <w:proofErr w:type="spellStart"/>
      <w:r w:rsidRPr="001041DE">
        <w:rPr>
          <w:rFonts w:cs="Times New Roman"/>
          <w:b/>
          <w:szCs w:val="28"/>
        </w:rPr>
        <w:t>Phần</w:t>
      </w:r>
      <w:proofErr w:type="spellEnd"/>
      <w:r w:rsidRPr="001041DE">
        <w:rPr>
          <w:rFonts w:cs="Times New Roman"/>
          <w:b/>
          <w:szCs w:val="28"/>
        </w:rPr>
        <w:t xml:space="preserve"> </w:t>
      </w:r>
      <w:proofErr w:type="spellStart"/>
      <w:r w:rsidRPr="001041DE">
        <w:rPr>
          <w:rFonts w:cs="Times New Roman"/>
          <w:b/>
          <w:szCs w:val="28"/>
        </w:rPr>
        <w:t>thứ</w:t>
      </w:r>
      <w:proofErr w:type="spellEnd"/>
      <w:r w:rsidRPr="001041DE">
        <w:rPr>
          <w:rFonts w:cs="Times New Roman"/>
          <w:b/>
          <w:szCs w:val="28"/>
        </w:rPr>
        <w:t xml:space="preserve"> </w:t>
      </w:r>
      <w:proofErr w:type="spellStart"/>
      <w:r w:rsidRPr="001041DE">
        <w:rPr>
          <w:rFonts w:cs="Times New Roman"/>
          <w:b/>
          <w:szCs w:val="28"/>
        </w:rPr>
        <w:t>hai</w:t>
      </w:r>
      <w:proofErr w:type="spellEnd"/>
      <w:r w:rsidRPr="001041DE">
        <w:rPr>
          <w:rFonts w:cs="Times New Roman"/>
          <w:b/>
          <w:szCs w:val="28"/>
        </w:rPr>
        <w:t>:</w:t>
      </w:r>
    </w:p>
    <w:p w:rsidR="001041DE" w:rsidRPr="001041DE" w:rsidRDefault="001041DE" w:rsidP="001041DE">
      <w:pPr>
        <w:pStyle w:val="CodeStyle2"/>
      </w:pPr>
      <w:r w:rsidRPr="001041DE">
        <w:t>while(true)</w:t>
      </w:r>
    </w:p>
    <w:p w:rsidR="001041DE" w:rsidRPr="001041DE" w:rsidRDefault="001041DE" w:rsidP="001041DE">
      <w:pPr>
        <w:pStyle w:val="CodeStyle2"/>
      </w:pPr>
      <w:r w:rsidRPr="001041DE">
        <w:t>    {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spellStart"/>
      <w:proofErr w:type="gramStart"/>
      <w:r w:rsidRPr="001041DE">
        <w:t>resetXucXacVaCua</w:t>
      </w:r>
      <w:proofErr w:type="spellEnd"/>
      <w:r w:rsidRPr="001041DE">
        <w:t>(</w:t>
      </w:r>
      <w:proofErr w:type="gramEnd"/>
      <w:r w:rsidRPr="001041DE">
        <w:t>);</w:t>
      </w:r>
    </w:p>
    <w:p w:rsidR="001041DE" w:rsidRPr="001041DE" w:rsidRDefault="001041DE" w:rsidP="001041DE">
      <w:pPr>
        <w:pStyle w:val="CodeStyle2"/>
      </w:pPr>
      <w:r w:rsidRPr="001041DE">
        <w:t>        system("</w:t>
      </w:r>
      <w:proofErr w:type="spellStart"/>
      <w:r w:rsidRPr="001041DE">
        <w:t>cls</w:t>
      </w:r>
      <w:proofErr w:type="spellEnd"/>
      <w:r w:rsidRPr="001041DE">
        <w:t>");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spellStart"/>
      <w:proofErr w:type="gramStart"/>
      <w:r w:rsidRPr="001041DE">
        <w:t>printf</w:t>
      </w:r>
      <w:proofErr w:type="spellEnd"/>
      <w:r w:rsidRPr="001041DE">
        <w:t>(</w:t>
      </w:r>
      <w:proofErr w:type="gramEnd"/>
      <w:r w:rsidRPr="001041DE">
        <w:t>"CAU TAI XIU: %s \n",</w:t>
      </w:r>
      <w:proofErr w:type="spellStart"/>
      <w:r w:rsidRPr="001041DE">
        <w:t>tx.listcau</w:t>
      </w:r>
      <w:proofErr w:type="spellEnd"/>
      <w:r w:rsidRPr="001041DE">
        <w:t>);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spellStart"/>
      <w:proofErr w:type="gramStart"/>
      <w:r w:rsidRPr="001041DE">
        <w:t>banCoTaiXiu</w:t>
      </w:r>
      <w:proofErr w:type="spellEnd"/>
      <w:r w:rsidRPr="001041DE">
        <w:t>(</w:t>
      </w:r>
      <w:proofErr w:type="gramEnd"/>
      <w:r w:rsidRPr="001041DE">
        <w:t>);</w:t>
      </w:r>
    </w:p>
    <w:p w:rsidR="001041DE" w:rsidRDefault="001041DE" w:rsidP="001041DE">
      <w:pPr>
        <w:pStyle w:val="ListParagraph"/>
        <w:numPr>
          <w:ilvl w:val="0"/>
          <w:numId w:val="1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Vòng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lặp</w:t>
      </w:r>
      <w:proofErr w:type="spellEnd"/>
      <w:r>
        <w:rPr>
          <w:rFonts w:cs="Times New Roman"/>
          <w:b/>
          <w:szCs w:val="28"/>
        </w:rPr>
        <w:t xml:space="preserve"> </w:t>
      </w:r>
      <w:proofErr w:type="gramStart"/>
      <w:r>
        <w:rPr>
          <w:rFonts w:cs="Times New Roman"/>
          <w:b/>
          <w:szCs w:val="28"/>
        </w:rPr>
        <w:t>while(</w:t>
      </w:r>
      <w:proofErr w:type="gramEnd"/>
      <w:r>
        <w:rPr>
          <w:rFonts w:cs="Times New Roman"/>
          <w:b/>
          <w:szCs w:val="28"/>
        </w:rPr>
        <w:t>):</w:t>
      </w:r>
    </w:p>
    <w:p w:rsidR="001041DE" w:rsidRPr="001041DE" w:rsidRDefault="001041DE" w:rsidP="001041D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Trước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bị</w:t>
      </w:r>
      <w:proofErr w:type="spellEnd"/>
      <w:r>
        <w:rPr>
          <w:rFonts w:cs="Times New Roman"/>
          <w:szCs w:val="28"/>
        </w:rPr>
        <w:t xml:space="preserve"> break,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>:</w:t>
      </w:r>
    </w:p>
    <w:p w:rsidR="001041DE" w:rsidRDefault="001041DE" w:rsidP="001041DE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resetXucXacVaCua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Cải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cửa</w:t>
      </w:r>
      <w:proofErr w:type="spellEnd"/>
      <w:r>
        <w:rPr>
          <w:rFonts w:cs="Times New Roman"/>
          <w:szCs w:val="28"/>
        </w:rPr>
        <w:t>.</w:t>
      </w:r>
    </w:p>
    <w:p w:rsidR="001041DE" w:rsidRDefault="001041DE" w:rsidP="001041DE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</w:p>
    <w:p w:rsidR="001041DE" w:rsidRDefault="001041DE" w:rsidP="001041DE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In </w:t>
      </w:r>
      <w:proofErr w:type="spellStart"/>
      <w:r>
        <w:rPr>
          <w:rFonts w:cs="Times New Roman"/>
          <w:szCs w:val="28"/>
        </w:rPr>
        <w:t>đồ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>.</w:t>
      </w:r>
    </w:p>
    <w:p w:rsidR="00144716" w:rsidRDefault="00144716" w:rsidP="0014471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*) </w:t>
      </w:r>
      <w:proofErr w:type="spellStart"/>
      <w:r>
        <w:rPr>
          <w:rFonts w:cs="Times New Roman"/>
          <w:b/>
          <w:szCs w:val="28"/>
        </w:rPr>
        <w:t>Tổng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kết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đoạn</w:t>
      </w:r>
      <w:proofErr w:type="spellEnd"/>
      <w:r>
        <w:rPr>
          <w:rFonts w:cs="Times New Roman"/>
          <w:b/>
          <w:szCs w:val="28"/>
        </w:rPr>
        <w:t xml:space="preserve"> Code:</w:t>
      </w:r>
    </w:p>
    <w:p w:rsidR="00144716" w:rsidRPr="00144716" w:rsidRDefault="00144716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Code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vấn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đồ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khai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đồ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họa</w:t>
      </w:r>
      <w:proofErr w:type="spellEnd"/>
      <w:r>
        <w:rPr>
          <w:rFonts w:cs="Times New Roman"/>
          <w:szCs w:val="28"/>
        </w:rPr>
        <w:t>.</w:t>
      </w:r>
    </w:p>
    <w:p w:rsidR="009C23A4" w:rsidRPr="00144716" w:rsidRDefault="00144716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 w:rsidRPr="00144716">
        <w:rPr>
          <w:rFonts w:cs="Times New Roman"/>
          <w:b/>
          <w:szCs w:val="28"/>
        </w:rPr>
        <w:lastRenderedPageBreak/>
        <w:t>B</w:t>
      </w:r>
      <w:r w:rsidR="009C23A4" w:rsidRPr="00144716">
        <w:rPr>
          <w:rFonts w:cs="Times New Roman"/>
          <w:b/>
          <w:szCs w:val="28"/>
        </w:rPr>
        <w:t>àn</w:t>
      </w:r>
      <w:proofErr w:type="spellEnd"/>
      <w:r w:rsidR="009C23A4" w:rsidRPr="00144716">
        <w:rPr>
          <w:rFonts w:cs="Times New Roman"/>
          <w:b/>
          <w:szCs w:val="28"/>
        </w:rPr>
        <w:t xml:space="preserve"> </w:t>
      </w:r>
      <w:proofErr w:type="spellStart"/>
      <w:r w:rsidR="009C23A4" w:rsidRPr="00144716">
        <w:rPr>
          <w:rFonts w:cs="Times New Roman"/>
          <w:b/>
          <w:szCs w:val="28"/>
        </w:rPr>
        <w:t>cờ</w:t>
      </w:r>
      <w:proofErr w:type="spellEnd"/>
      <w:r w:rsidR="009C23A4" w:rsidRPr="00144716">
        <w:rPr>
          <w:rFonts w:cs="Times New Roman"/>
          <w:b/>
          <w:szCs w:val="28"/>
        </w:rPr>
        <w:t xml:space="preserve"> </w:t>
      </w:r>
      <w:proofErr w:type="spellStart"/>
      <w:r w:rsidR="009C23A4" w:rsidRPr="00144716">
        <w:rPr>
          <w:rFonts w:cs="Times New Roman"/>
          <w:szCs w:val="28"/>
        </w:rPr>
        <w:t>sẽ</w:t>
      </w:r>
      <w:proofErr w:type="spellEnd"/>
      <w:r w:rsidR="009C23A4" w:rsidRPr="00144716">
        <w:rPr>
          <w:rFonts w:cs="Times New Roman"/>
          <w:szCs w:val="28"/>
        </w:rPr>
        <w:t xml:space="preserve"> </w:t>
      </w:r>
      <w:proofErr w:type="spellStart"/>
      <w:r w:rsidR="009C23A4" w:rsidRPr="00144716">
        <w:rPr>
          <w:rFonts w:cs="Times New Roman"/>
          <w:szCs w:val="28"/>
        </w:rPr>
        <w:t>hiệ</w:t>
      </w:r>
      <w:r w:rsidRPr="00144716">
        <w:rPr>
          <w:rFonts w:cs="Times New Roman"/>
          <w:szCs w:val="28"/>
        </w:rPr>
        <w:t>n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ra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hoặc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được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cập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nhật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mới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dựa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trên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biến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i</w:t>
      </w:r>
      <w:proofErr w:type="spellEnd"/>
      <w:r w:rsidRPr="00144716">
        <w:rPr>
          <w:rFonts w:cs="Times New Roman"/>
          <w:szCs w:val="28"/>
        </w:rPr>
        <w:t xml:space="preserve"> ở </w:t>
      </w:r>
      <w:proofErr w:type="spellStart"/>
      <w:r w:rsidRPr="00144716">
        <w:rPr>
          <w:rFonts w:cs="Times New Roman"/>
          <w:szCs w:val="28"/>
        </w:rPr>
        <w:t>phần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thứ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nhất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và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phần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thứ</w:t>
      </w:r>
      <w:proofErr w:type="spellEnd"/>
      <w:r w:rsidRPr="00144716"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szCs w:val="28"/>
        </w:rPr>
        <w:t>ba</w:t>
      </w:r>
      <w:proofErr w:type="spellEnd"/>
      <w:r w:rsidRPr="00144716">
        <w:rPr>
          <w:rFonts w:cs="Times New Roman"/>
          <w:szCs w:val="28"/>
        </w:rPr>
        <w:t>.</w:t>
      </w:r>
    </w:p>
    <w:p w:rsidR="001041DE" w:rsidRDefault="001041DE" w:rsidP="001041DE">
      <w:pPr>
        <w:pStyle w:val="ListParagraph"/>
        <w:numPr>
          <w:ilvl w:val="0"/>
          <w:numId w:val="9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Phần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thứ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ba</w:t>
      </w:r>
      <w:proofErr w:type="spellEnd"/>
      <w:r>
        <w:rPr>
          <w:rFonts w:cs="Times New Roman"/>
          <w:b/>
          <w:szCs w:val="28"/>
        </w:rPr>
        <w:t>:</w:t>
      </w:r>
    </w:p>
    <w:p w:rsidR="001041DE" w:rsidRPr="001041DE" w:rsidRDefault="001041DE" w:rsidP="001041DE">
      <w:pPr>
        <w:pStyle w:val="CodeStyle2"/>
      </w:pPr>
      <w:r w:rsidRPr="001041DE">
        <w:t>if(</w:t>
      </w:r>
      <w:proofErr w:type="spellStart"/>
      <w:r w:rsidRPr="001041DE">
        <w:t>i</w:t>
      </w:r>
      <w:proofErr w:type="spellEnd"/>
      <w:r w:rsidRPr="001041DE">
        <w:t xml:space="preserve">==0) </w:t>
      </w:r>
    </w:p>
    <w:p w:rsidR="001041DE" w:rsidRPr="001041DE" w:rsidRDefault="001041DE" w:rsidP="001041DE">
      <w:pPr>
        <w:pStyle w:val="CodeStyle2"/>
      </w:pPr>
      <w:r w:rsidRPr="001041DE">
        <w:t>        {</w:t>
      </w:r>
    </w:p>
    <w:p w:rsidR="001041DE" w:rsidRPr="001041DE" w:rsidRDefault="001041DE" w:rsidP="001041DE">
      <w:pPr>
        <w:pStyle w:val="CodeStyle2"/>
      </w:pPr>
      <w:r w:rsidRPr="001041DE">
        <w:t xml:space="preserve">            </w:t>
      </w:r>
      <w:proofErr w:type="spellStart"/>
      <w:r w:rsidRPr="001041DE">
        <w:t>int</w:t>
      </w:r>
      <w:proofErr w:type="spellEnd"/>
      <w:r w:rsidRPr="001041DE">
        <w:t xml:space="preserve"> </w:t>
      </w:r>
      <w:proofErr w:type="spellStart"/>
      <w:r w:rsidRPr="001041DE">
        <w:t>kq</w:t>
      </w:r>
      <w:proofErr w:type="spellEnd"/>
      <w:r w:rsidRPr="001041DE">
        <w:t>=tong3</w:t>
      </w:r>
      <w:proofErr w:type="gramStart"/>
      <w:r w:rsidRPr="001041DE">
        <w:t>XucXac(</w:t>
      </w:r>
      <w:proofErr w:type="gramEnd"/>
      <w:r w:rsidRPr="001041DE">
        <w:t>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</w:t>
      </w:r>
      <w:proofErr w:type="spellStart"/>
      <w:r w:rsidRPr="001041DE">
        <w:t>itoa</w:t>
      </w:r>
      <w:proofErr w:type="spellEnd"/>
      <w:r w:rsidRPr="001041DE">
        <w:t>(</w:t>
      </w:r>
      <w:proofErr w:type="spellStart"/>
      <w:proofErr w:type="gramStart"/>
      <w:r w:rsidRPr="001041DE">
        <w:t>tx.xucxac</w:t>
      </w:r>
      <w:proofErr w:type="spellEnd"/>
      <w:proofErr w:type="gramEnd"/>
      <w:r w:rsidRPr="001041DE">
        <w:t>[1],</w:t>
      </w:r>
      <w:proofErr w:type="spellStart"/>
      <w:r w:rsidRPr="001041DE">
        <w:t>tx.xx</w:t>
      </w:r>
      <w:proofErr w:type="spellEnd"/>
      <w:r w:rsidRPr="001041DE">
        <w:t>[1],10);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</w:t>
      </w:r>
      <w:proofErr w:type="spellStart"/>
      <w:r w:rsidRPr="001041DE">
        <w:t>itoa</w:t>
      </w:r>
      <w:proofErr w:type="spellEnd"/>
      <w:r w:rsidRPr="001041DE">
        <w:t>(</w:t>
      </w:r>
      <w:proofErr w:type="spellStart"/>
      <w:proofErr w:type="gramStart"/>
      <w:r w:rsidRPr="001041DE">
        <w:t>tx.xucxac</w:t>
      </w:r>
      <w:proofErr w:type="spellEnd"/>
      <w:proofErr w:type="gramEnd"/>
      <w:r w:rsidRPr="001041DE">
        <w:t>[2],</w:t>
      </w:r>
      <w:proofErr w:type="spellStart"/>
      <w:r w:rsidRPr="001041DE">
        <w:t>tx.xx</w:t>
      </w:r>
      <w:proofErr w:type="spellEnd"/>
      <w:r w:rsidRPr="001041DE">
        <w:t>[2],10);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</w:t>
      </w:r>
      <w:proofErr w:type="spellStart"/>
      <w:r w:rsidRPr="001041DE">
        <w:t>itoa</w:t>
      </w:r>
      <w:proofErr w:type="spellEnd"/>
      <w:r w:rsidRPr="001041DE">
        <w:t>(</w:t>
      </w:r>
      <w:proofErr w:type="spellStart"/>
      <w:proofErr w:type="gramStart"/>
      <w:r w:rsidRPr="001041DE">
        <w:t>tx.xucxac</w:t>
      </w:r>
      <w:proofErr w:type="spellEnd"/>
      <w:proofErr w:type="gramEnd"/>
      <w:r w:rsidRPr="001041DE">
        <w:t>[3],</w:t>
      </w:r>
      <w:proofErr w:type="spellStart"/>
      <w:r w:rsidRPr="001041DE">
        <w:t>tx.xx</w:t>
      </w:r>
      <w:proofErr w:type="spellEnd"/>
      <w:r w:rsidRPr="001041DE">
        <w:t>[3],10);</w:t>
      </w:r>
    </w:p>
    <w:p w:rsidR="001041DE" w:rsidRPr="001041DE" w:rsidRDefault="001041DE" w:rsidP="001041DE">
      <w:pPr>
        <w:pStyle w:val="CodeStyle2"/>
      </w:pPr>
      <w:r w:rsidRPr="001041DE">
        <w:t>            if(</w:t>
      </w:r>
      <w:proofErr w:type="spellStart"/>
      <w:r w:rsidRPr="001041DE">
        <w:t>kq</w:t>
      </w:r>
      <w:proofErr w:type="spellEnd"/>
      <w:r w:rsidRPr="001041DE">
        <w:t xml:space="preserve">&lt;=10) </w:t>
      </w:r>
    </w:p>
    <w:p w:rsidR="001041DE" w:rsidRPr="001041DE" w:rsidRDefault="001041DE" w:rsidP="001041DE">
      <w:pPr>
        <w:pStyle w:val="CodeStyle2"/>
      </w:pPr>
      <w:r w:rsidRPr="001041DE">
        <w:t>            {</w:t>
      </w:r>
    </w:p>
    <w:p w:rsidR="001041DE" w:rsidRPr="001041DE" w:rsidRDefault="001041DE" w:rsidP="001041DE">
      <w:pPr>
        <w:pStyle w:val="CodeStyle2"/>
      </w:pPr>
      <w:r w:rsidRPr="001041DE">
        <w:t xml:space="preserve">            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strcpy</w:t>
      </w:r>
      <w:proofErr w:type="spellEnd"/>
      <w:r w:rsidRPr="001041DE">
        <w:t>(</w:t>
      </w:r>
      <w:proofErr w:type="spellStart"/>
      <w:r w:rsidRPr="001041DE">
        <w:t>tx.cua</w:t>
      </w:r>
      <w:proofErr w:type="spellEnd"/>
      <w:r w:rsidRPr="001041DE">
        <w:t>[2],"XIU");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strcat</w:t>
      </w:r>
      <w:proofErr w:type="spellEnd"/>
      <w:r w:rsidRPr="001041DE">
        <w:t>(</w:t>
      </w:r>
      <w:proofErr w:type="gramStart"/>
      <w:r w:rsidRPr="001041DE">
        <w:t>tx.</w:t>
      </w:r>
      <w:proofErr w:type="spellStart"/>
      <w:r w:rsidRPr="001041DE">
        <w:t>listcau</w:t>
      </w:r>
      <w:proofErr w:type="spellEnd"/>
      <w:proofErr w:type="gramEnd"/>
      <w:r w:rsidRPr="001041DE">
        <w:t>,"X");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ghiDataTaiXiuVaoFilE</w:t>
      </w:r>
      <w:proofErr w:type="spellEnd"/>
      <w:r w:rsidRPr="001041DE">
        <w:t>("X");</w:t>
      </w:r>
    </w:p>
    <w:p w:rsidR="001041DE" w:rsidRPr="001041DE" w:rsidRDefault="001041DE" w:rsidP="001041DE">
      <w:pPr>
        <w:pStyle w:val="CodeStyle2"/>
      </w:pPr>
      <w:r w:rsidRPr="001041DE">
        <w:t>                system("xiu.mp3");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slxiu</w:t>
      </w:r>
      <w:proofErr w:type="spellEnd"/>
      <w:r w:rsidRPr="001041DE">
        <w:t>++;</w:t>
      </w:r>
    </w:p>
    <w:p w:rsidR="001041DE" w:rsidRPr="001041DE" w:rsidRDefault="001041DE" w:rsidP="001041DE">
      <w:pPr>
        <w:pStyle w:val="CodeStyle2"/>
      </w:pPr>
      <w:r w:rsidRPr="001041DE">
        <w:t>            }</w:t>
      </w:r>
    </w:p>
    <w:p w:rsidR="001041DE" w:rsidRPr="001041DE" w:rsidRDefault="001041DE" w:rsidP="001041DE">
      <w:pPr>
        <w:pStyle w:val="CodeStyle2"/>
      </w:pPr>
      <w:r w:rsidRPr="001041DE">
        <w:t xml:space="preserve">            else </w:t>
      </w:r>
    </w:p>
    <w:p w:rsidR="001041DE" w:rsidRPr="001041DE" w:rsidRDefault="001041DE" w:rsidP="001041DE">
      <w:pPr>
        <w:pStyle w:val="CodeStyle2"/>
      </w:pPr>
      <w:r w:rsidRPr="001041DE">
        <w:t xml:space="preserve">            {   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strcpy</w:t>
      </w:r>
      <w:proofErr w:type="spellEnd"/>
      <w:r w:rsidRPr="001041DE">
        <w:t>(</w:t>
      </w:r>
      <w:proofErr w:type="spellStart"/>
      <w:r w:rsidRPr="001041DE">
        <w:t>tx.cua</w:t>
      </w:r>
      <w:proofErr w:type="spellEnd"/>
      <w:r w:rsidRPr="001041DE">
        <w:t>[1],"TAI");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strcat</w:t>
      </w:r>
      <w:proofErr w:type="spellEnd"/>
      <w:r w:rsidRPr="001041DE">
        <w:t>(</w:t>
      </w:r>
      <w:proofErr w:type="gramStart"/>
      <w:r w:rsidRPr="001041DE">
        <w:t>tx.</w:t>
      </w:r>
      <w:proofErr w:type="spellStart"/>
      <w:r w:rsidRPr="001041DE">
        <w:t>listcau</w:t>
      </w:r>
      <w:proofErr w:type="spellEnd"/>
      <w:proofErr w:type="gramEnd"/>
      <w:r w:rsidRPr="001041DE">
        <w:t>,"T");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ghiDataTaiXiuVaoFilE</w:t>
      </w:r>
      <w:proofErr w:type="spellEnd"/>
      <w:r w:rsidRPr="001041DE">
        <w:t>("T");</w:t>
      </w:r>
    </w:p>
    <w:p w:rsidR="001041DE" w:rsidRPr="001041DE" w:rsidRDefault="001041DE" w:rsidP="001041DE">
      <w:pPr>
        <w:pStyle w:val="CodeStyle2"/>
      </w:pPr>
      <w:r w:rsidRPr="001041DE">
        <w:t>                system("tai.mp3");</w:t>
      </w:r>
    </w:p>
    <w:p w:rsidR="001041DE" w:rsidRPr="001041DE" w:rsidRDefault="001041DE" w:rsidP="001041DE">
      <w:pPr>
        <w:pStyle w:val="CodeStyle2"/>
      </w:pPr>
      <w:r w:rsidRPr="001041DE">
        <w:t xml:space="preserve">                </w:t>
      </w:r>
      <w:proofErr w:type="spellStart"/>
      <w:r w:rsidRPr="001041DE">
        <w:t>sltai</w:t>
      </w:r>
      <w:proofErr w:type="spellEnd"/>
      <w:r w:rsidRPr="001041DE">
        <w:t>++;</w:t>
      </w:r>
    </w:p>
    <w:p w:rsidR="001041DE" w:rsidRPr="001041DE" w:rsidRDefault="001041DE" w:rsidP="001041DE">
      <w:pPr>
        <w:pStyle w:val="CodeStyle2"/>
      </w:pPr>
      <w:r w:rsidRPr="001041DE">
        <w:t>            }</w:t>
      </w:r>
    </w:p>
    <w:p w:rsidR="001041DE" w:rsidRPr="001041DE" w:rsidRDefault="001041DE" w:rsidP="001041DE">
      <w:pPr>
        <w:pStyle w:val="CodeStyle2"/>
      </w:pPr>
      <w:r w:rsidRPr="001041DE">
        <w:t>        system("</w:t>
      </w:r>
      <w:proofErr w:type="spellStart"/>
      <w:r w:rsidRPr="001041DE">
        <w:t>cls</w:t>
      </w:r>
      <w:proofErr w:type="spellEnd"/>
      <w:r w:rsidRPr="001041DE">
        <w:t>"</w:t>
      </w:r>
      <w:proofErr w:type="gramStart"/>
      <w:r w:rsidRPr="001041DE">
        <w:t>);</w:t>
      </w:r>
      <w:proofErr w:type="spellStart"/>
      <w:r w:rsidRPr="001041DE">
        <w:t>banCoTaiXiu</w:t>
      </w:r>
      <w:proofErr w:type="spellEnd"/>
      <w:proofErr w:type="gramEnd"/>
      <w:r w:rsidRPr="001041DE">
        <w:t>();</w:t>
      </w:r>
    </w:p>
    <w:p w:rsidR="001041DE" w:rsidRPr="001041DE" w:rsidRDefault="001041DE" w:rsidP="001041DE">
      <w:pPr>
        <w:pStyle w:val="CodeStyle2"/>
      </w:pPr>
      <w:r w:rsidRPr="001041DE">
        <w:t>        break;</w:t>
      </w:r>
    </w:p>
    <w:p w:rsidR="001041DE" w:rsidRPr="001041DE" w:rsidRDefault="001041DE" w:rsidP="001041DE">
      <w:pPr>
        <w:pStyle w:val="CodeStyle2"/>
      </w:pPr>
      <w:r w:rsidRPr="001041DE">
        <w:t>        }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spellStart"/>
      <w:proofErr w:type="gramStart"/>
      <w:r w:rsidRPr="001041DE">
        <w:t>printf</w:t>
      </w:r>
      <w:proofErr w:type="spellEnd"/>
      <w:r w:rsidRPr="001041DE">
        <w:t>(</w:t>
      </w:r>
      <w:proofErr w:type="gramEnd"/>
      <w:r w:rsidRPr="001041DE">
        <w:t>"\</w:t>
      </w:r>
      <w:proofErr w:type="spellStart"/>
      <w:r w:rsidRPr="001041DE">
        <w:t>nKet</w:t>
      </w:r>
      <w:proofErr w:type="spellEnd"/>
      <w:r w:rsidRPr="001041DE">
        <w:t xml:space="preserve"> </w:t>
      </w:r>
      <w:proofErr w:type="spellStart"/>
      <w:r w:rsidRPr="001041DE">
        <w:t>thuc</w:t>
      </w:r>
      <w:proofErr w:type="spellEnd"/>
      <w:r w:rsidRPr="001041DE">
        <w:t xml:space="preserve"> </w:t>
      </w:r>
      <w:proofErr w:type="spellStart"/>
      <w:r w:rsidRPr="001041DE">
        <w:t>cuoc</w:t>
      </w:r>
      <w:proofErr w:type="spellEnd"/>
      <w:r w:rsidRPr="001041DE">
        <w:t xml:space="preserve"> </w:t>
      </w:r>
      <w:proofErr w:type="spellStart"/>
      <w:r w:rsidRPr="001041DE">
        <w:t>sau</w:t>
      </w:r>
      <w:proofErr w:type="spellEnd"/>
      <w:r w:rsidRPr="001041DE">
        <w:t xml:space="preserve">: "); 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spellStart"/>
      <w:proofErr w:type="gramStart"/>
      <w:r w:rsidRPr="001041DE">
        <w:t>printf</w:t>
      </w:r>
      <w:proofErr w:type="spellEnd"/>
      <w:r w:rsidRPr="001041DE">
        <w:t>(</w:t>
      </w:r>
      <w:proofErr w:type="gramEnd"/>
      <w:r w:rsidRPr="001041DE">
        <w:t>"%d" ,</w:t>
      </w:r>
      <w:proofErr w:type="spellStart"/>
      <w:r w:rsidRPr="001041DE">
        <w:t>i</w:t>
      </w:r>
      <w:proofErr w:type="spellEnd"/>
      <w:r w:rsidRPr="001041DE">
        <w:t>--);</w:t>
      </w:r>
    </w:p>
    <w:p w:rsidR="001041DE" w:rsidRPr="001041DE" w:rsidRDefault="001041DE" w:rsidP="001041DE">
      <w:pPr>
        <w:pStyle w:val="CodeStyle2"/>
      </w:pPr>
      <w:r w:rsidRPr="001041DE">
        <w:t xml:space="preserve">        </w:t>
      </w:r>
      <w:proofErr w:type="gramStart"/>
      <w:r w:rsidRPr="001041DE">
        <w:t>Sleep(</w:t>
      </w:r>
      <w:proofErr w:type="gramEnd"/>
      <w:r w:rsidRPr="001041DE">
        <w:t>1000);</w:t>
      </w:r>
    </w:p>
    <w:p w:rsidR="001041DE" w:rsidRPr="001041DE" w:rsidRDefault="001041DE" w:rsidP="001041DE">
      <w:pPr>
        <w:pStyle w:val="CodeStyle2"/>
      </w:pPr>
      <w:r w:rsidRPr="001041DE">
        <w:t>        system("</w:t>
      </w:r>
      <w:proofErr w:type="spellStart"/>
      <w:r w:rsidRPr="001041DE">
        <w:t>cls</w:t>
      </w:r>
      <w:proofErr w:type="spellEnd"/>
      <w:r w:rsidRPr="001041DE">
        <w:t>");</w:t>
      </w:r>
    </w:p>
    <w:p w:rsidR="001041DE" w:rsidRPr="001041DE" w:rsidRDefault="001041DE" w:rsidP="001041DE">
      <w:pPr>
        <w:pStyle w:val="CodeStyle2"/>
      </w:pPr>
      <w:r w:rsidRPr="001041DE">
        <w:t>    }</w:t>
      </w:r>
    </w:p>
    <w:p w:rsidR="001041DE" w:rsidRDefault="009C23A4" w:rsidP="001041DE">
      <w:pPr>
        <w:pStyle w:val="ListParagraph"/>
        <w:numPr>
          <w:ilvl w:val="0"/>
          <w:numId w:val="15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If (</w:t>
      </w:r>
      <w:proofErr w:type="spellStart"/>
      <w:r>
        <w:rPr>
          <w:rFonts w:cs="Times New Roman"/>
          <w:b/>
          <w:szCs w:val="28"/>
        </w:rPr>
        <w:t>i</w:t>
      </w:r>
      <w:proofErr w:type="spellEnd"/>
      <w:r>
        <w:rPr>
          <w:rFonts w:cs="Times New Roman"/>
          <w:b/>
          <w:szCs w:val="28"/>
        </w:rPr>
        <w:t xml:space="preserve"> == 0) </w:t>
      </w:r>
      <w:proofErr w:type="spellStart"/>
      <w:r>
        <w:rPr>
          <w:rFonts w:cs="Times New Roman"/>
          <w:b/>
          <w:szCs w:val="28"/>
        </w:rPr>
        <w:t>mới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thực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hiện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từ</w:t>
      </w:r>
      <w:proofErr w:type="spellEnd"/>
      <w:r>
        <w:rPr>
          <w:rFonts w:cs="Times New Roman"/>
          <w:b/>
          <w:szCs w:val="28"/>
        </w:rPr>
        <w:t xml:space="preserve"> b-&gt;d:</w:t>
      </w:r>
    </w:p>
    <w:p w:rsidR="001041DE" w:rsidRPr="001041DE" w:rsidRDefault="001041DE" w:rsidP="001041D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0.</w:t>
      </w:r>
    </w:p>
    <w:p w:rsidR="001041DE" w:rsidRPr="001041DE" w:rsidRDefault="001041DE" w:rsidP="001041D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041DE"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r w:rsidRPr="001041DE">
        <w:rPr>
          <w:rFonts w:cs="Times New Roman"/>
          <w:b/>
          <w:szCs w:val="28"/>
        </w:rPr>
        <w:t>tong3</w:t>
      </w:r>
      <w:proofErr w:type="gramStart"/>
      <w:r w:rsidRPr="001041DE">
        <w:rPr>
          <w:rFonts w:cs="Times New Roman"/>
          <w:b/>
          <w:szCs w:val="28"/>
        </w:rPr>
        <w:t>XucXac(</w:t>
      </w:r>
      <w:proofErr w:type="gramEnd"/>
      <w:r w:rsidRPr="001041DE">
        <w:rPr>
          <w:rFonts w:cs="Times New Roman"/>
          <w:b/>
          <w:szCs w:val="28"/>
        </w:rPr>
        <w:t>).</w:t>
      </w:r>
    </w:p>
    <w:p w:rsidR="001041D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 w:rsidRPr="000C212E">
        <w:rPr>
          <w:rFonts w:cs="Times New Roman"/>
          <w:b/>
          <w:szCs w:val="28"/>
        </w:rPr>
        <w:t>tx.xucxac</w:t>
      </w:r>
      <w:proofErr w:type="spellEnd"/>
      <w:proofErr w:type="gramEnd"/>
      <w:r w:rsidRPr="000C212E">
        <w:rPr>
          <w:rFonts w:cs="Times New Roman"/>
          <w:b/>
          <w:szCs w:val="28"/>
        </w:rPr>
        <w:t>[</w:t>
      </w:r>
      <w:proofErr w:type="spellStart"/>
      <w:r w:rsidRPr="000C212E">
        <w:rPr>
          <w:rFonts w:cs="Times New Roman"/>
          <w:b/>
          <w:szCs w:val="28"/>
        </w:rPr>
        <w:t>i</w:t>
      </w:r>
      <w:proofErr w:type="spellEnd"/>
      <w:r w:rsidRPr="000C212E">
        <w:rPr>
          <w:rFonts w:cs="Times New Roman"/>
          <w:b/>
          <w:szCs w:val="28"/>
        </w:rPr>
        <w:t xml:space="preserve">] </w:t>
      </w:r>
      <w:proofErr w:type="spellStart"/>
      <w:r w:rsidRPr="000C212E">
        <w:rPr>
          <w:rFonts w:cs="Times New Roman"/>
          <w:b/>
          <w:szCs w:val="28"/>
        </w:rPr>
        <w:t>từ</w:t>
      </w:r>
      <w:proofErr w:type="spellEnd"/>
      <w:r w:rsidRPr="000C212E">
        <w:rPr>
          <w:rFonts w:cs="Times New Roman"/>
          <w:b/>
          <w:szCs w:val="28"/>
        </w:rPr>
        <w:t xml:space="preserve"> </w:t>
      </w:r>
      <w:proofErr w:type="spellStart"/>
      <w:r w:rsidRPr="000C212E">
        <w:rPr>
          <w:rFonts w:cs="Times New Roman"/>
          <w:b/>
          <w:szCs w:val="28"/>
        </w:rPr>
        <w:t>i</w:t>
      </w:r>
      <w:proofErr w:type="spellEnd"/>
      <w:r w:rsidRPr="000C212E">
        <w:rPr>
          <w:rFonts w:cs="Times New Roman"/>
          <w:b/>
          <w:szCs w:val="28"/>
        </w:rPr>
        <w:t xml:space="preserve"> = 1, 3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r w:rsidRPr="000C212E">
        <w:rPr>
          <w:rFonts w:cs="Times New Roman"/>
          <w:b/>
          <w:szCs w:val="28"/>
        </w:rPr>
        <w:t>tong3XucXac</w:t>
      </w:r>
      <w:r>
        <w:rPr>
          <w:rFonts w:cs="Times New Roman"/>
          <w:szCs w:val="28"/>
        </w:rPr>
        <w:t xml:space="preserve">, ta </w:t>
      </w:r>
      <w:proofErr w:type="spellStart"/>
      <w:r>
        <w:rPr>
          <w:rFonts w:cs="Times New Roman"/>
          <w:szCs w:val="28"/>
        </w:rPr>
        <w:t>đem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chúng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dạng</w:t>
      </w:r>
      <w:proofErr w:type="spellEnd"/>
      <w:r>
        <w:rPr>
          <w:rFonts w:cs="Times New Roman"/>
          <w:szCs w:val="28"/>
        </w:rPr>
        <w:t xml:space="preserve"> </w:t>
      </w:r>
      <w:r w:rsidRPr="000C212E">
        <w:rPr>
          <w:rFonts w:cs="Times New Roman"/>
          <w:b/>
          <w:szCs w:val="28"/>
        </w:rPr>
        <w:t>char*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bằng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itoa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0C212E">
        <w:rPr>
          <w:rFonts w:cs="Times New Roman"/>
          <w:b/>
          <w:szCs w:val="28"/>
        </w:rPr>
        <w:t>trường</w:t>
      </w:r>
      <w:proofErr w:type="spellEnd"/>
      <w:r w:rsidRPr="000C212E">
        <w:rPr>
          <w:rFonts w:cs="Times New Roman"/>
          <w:b/>
          <w:szCs w:val="28"/>
        </w:rPr>
        <w:t xml:space="preserve"> xx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struct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0C212E">
        <w:rPr>
          <w:rFonts w:cs="Times New Roman"/>
          <w:b/>
          <w:szCs w:val="28"/>
        </w:rPr>
        <w:t>TaiXiu</w:t>
      </w:r>
      <w:proofErr w:type="spellEnd"/>
      <w:r>
        <w:rPr>
          <w:rFonts w:cs="Times New Roman"/>
          <w:szCs w:val="28"/>
        </w:rPr>
        <w:t>.</w:t>
      </w:r>
    </w:p>
    <w:p w:rsidR="001041DE" w:rsidRDefault="009C23A4" w:rsidP="000C212E">
      <w:pPr>
        <w:pStyle w:val="ListParagraph"/>
        <w:numPr>
          <w:ilvl w:val="0"/>
          <w:numId w:val="15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If (</w:t>
      </w:r>
      <w:proofErr w:type="spellStart"/>
      <w:r>
        <w:rPr>
          <w:rFonts w:cs="Times New Roman"/>
          <w:b/>
          <w:szCs w:val="28"/>
        </w:rPr>
        <w:t>kq</w:t>
      </w:r>
      <w:proofErr w:type="spellEnd"/>
      <w:r>
        <w:rPr>
          <w:rFonts w:cs="Times New Roman"/>
          <w:b/>
          <w:szCs w:val="28"/>
        </w:rPr>
        <w:t xml:space="preserve"> &lt;= 10):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Copy/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Xỉu</w:t>
      </w:r>
      <w:proofErr w:type="spellEnd"/>
      <w:r>
        <w:rPr>
          <w:rFonts w:cs="Times New Roman"/>
          <w:szCs w:val="28"/>
        </w:rPr>
        <w:t xml:space="preserve">”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 w:rsidRPr="000C212E">
        <w:rPr>
          <w:rFonts w:cs="Times New Roman"/>
          <w:b/>
          <w:szCs w:val="28"/>
        </w:rPr>
        <w:t>TaiXiu.cua</w:t>
      </w:r>
      <w:proofErr w:type="spellEnd"/>
      <w:r w:rsidRPr="000C212E">
        <w:rPr>
          <w:rFonts w:cs="Times New Roman"/>
          <w:b/>
          <w:szCs w:val="28"/>
        </w:rPr>
        <w:t>[</w:t>
      </w:r>
      <w:proofErr w:type="gramEnd"/>
      <w:r w:rsidRPr="000C212E">
        <w:rPr>
          <w:rFonts w:cs="Times New Roman"/>
          <w:b/>
          <w:szCs w:val="28"/>
        </w:rPr>
        <w:t>2].</w:t>
      </w:r>
    </w:p>
    <w:p w:rsid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Nối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“X”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TaiXiu.listCau</w:t>
      </w:r>
      <w:proofErr w:type="spellEnd"/>
      <w:r>
        <w:rPr>
          <w:rFonts w:cs="Times New Roman"/>
          <w:b/>
          <w:szCs w:val="28"/>
        </w:rPr>
        <w:t>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dataComputer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“X”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qua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>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Nổi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nhạc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Xỉu</w:t>
      </w:r>
      <w:proofErr w:type="spellEnd"/>
      <w:r>
        <w:rPr>
          <w:rFonts w:cs="Times New Roman"/>
          <w:szCs w:val="28"/>
        </w:rPr>
        <w:t>”.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Slxiu</w:t>
      </w:r>
      <w:proofErr w:type="spellEnd"/>
      <w:r>
        <w:rPr>
          <w:rFonts w:cs="Times New Roman"/>
          <w:szCs w:val="28"/>
        </w:rPr>
        <w:t>++.</w:t>
      </w:r>
    </w:p>
    <w:p w:rsidR="000C212E" w:rsidRDefault="000C212E" w:rsidP="000C212E">
      <w:pPr>
        <w:pStyle w:val="ListParagraph"/>
        <w:numPr>
          <w:ilvl w:val="0"/>
          <w:numId w:val="15"/>
        </w:numPr>
        <w:rPr>
          <w:rFonts w:cs="Times New Roman"/>
          <w:b/>
          <w:szCs w:val="28"/>
        </w:rPr>
      </w:pPr>
      <w:r w:rsidRPr="000C212E">
        <w:rPr>
          <w:rFonts w:cs="Times New Roman"/>
          <w:b/>
          <w:szCs w:val="28"/>
        </w:rPr>
        <w:t>Else</w:t>
      </w:r>
      <w:r>
        <w:rPr>
          <w:rFonts w:cs="Times New Roman"/>
          <w:b/>
          <w:szCs w:val="28"/>
        </w:rPr>
        <w:t>: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Copy/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”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 w:rsidRPr="000C212E">
        <w:rPr>
          <w:rFonts w:cs="Times New Roman"/>
          <w:b/>
          <w:szCs w:val="28"/>
        </w:rPr>
        <w:t>TaiXiu.cua</w:t>
      </w:r>
      <w:proofErr w:type="spellEnd"/>
      <w:r w:rsidRPr="000C212E">
        <w:rPr>
          <w:rFonts w:cs="Times New Roman"/>
          <w:b/>
          <w:szCs w:val="28"/>
        </w:rPr>
        <w:t>[</w:t>
      </w:r>
      <w:proofErr w:type="gramEnd"/>
      <w:r w:rsidR="009C23A4">
        <w:rPr>
          <w:rFonts w:cs="Times New Roman"/>
          <w:b/>
          <w:szCs w:val="28"/>
        </w:rPr>
        <w:t>1</w:t>
      </w:r>
      <w:r w:rsidRPr="000C212E">
        <w:rPr>
          <w:rFonts w:cs="Times New Roman"/>
          <w:b/>
          <w:szCs w:val="28"/>
        </w:rPr>
        <w:t>].</w:t>
      </w:r>
    </w:p>
    <w:p w:rsid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Nối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“T”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mảng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chiều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TaiXiu.listCau</w:t>
      </w:r>
      <w:proofErr w:type="spellEnd"/>
      <w:r>
        <w:rPr>
          <w:rFonts w:cs="Times New Roman"/>
          <w:b/>
          <w:szCs w:val="28"/>
        </w:rPr>
        <w:t>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>
        <w:rPr>
          <w:rFonts w:cs="Times New Roman"/>
          <w:szCs w:val="28"/>
        </w:rPr>
        <w:t>dataComputer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chữ</w:t>
      </w:r>
      <w:proofErr w:type="spellEnd"/>
      <w:r>
        <w:rPr>
          <w:rFonts w:cs="Times New Roman"/>
          <w:szCs w:val="28"/>
        </w:rPr>
        <w:t xml:space="preserve"> “T”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qua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>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lastRenderedPageBreak/>
        <w:t>Nổi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nhạc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>”.</w:t>
      </w:r>
    </w:p>
    <w:p w:rsidR="000C212E" w:rsidRPr="000C212E" w:rsidRDefault="000C212E" w:rsidP="000C212E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Sltai</w:t>
      </w:r>
      <w:proofErr w:type="spellEnd"/>
      <w:r>
        <w:rPr>
          <w:rFonts w:cs="Times New Roman"/>
          <w:szCs w:val="28"/>
        </w:rPr>
        <w:t>++.</w:t>
      </w:r>
    </w:p>
    <w:p w:rsidR="000C212E" w:rsidRDefault="009C23A4" w:rsidP="009C23A4">
      <w:pPr>
        <w:pStyle w:val="ListParagraph"/>
        <w:numPr>
          <w:ilvl w:val="0"/>
          <w:numId w:val="15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Cập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nhật</w:t>
      </w:r>
      <w:proofErr w:type="spellEnd"/>
      <w:r>
        <w:rPr>
          <w:rFonts w:cs="Times New Roman"/>
          <w:b/>
          <w:szCs w:val="28"/>
        </w:rPr>
        <w:t>:</w:t>
      </w:r>
    </w:p>
    <w:p w:rsidR="009C23A4" w:rsidRPr="009C23A4" w:rsidRDefault="009C23A4" w:rsidP="009C23A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cờ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mới</w:t>
      </w:r>
      <w:proofErr w:type="spellEnd"/>
      <w:r>
        <w:rPr>
          <w:rFonts w:cs="Times New Roman"/>
          <w:szCs w:val="28"/>
        </w:rPr>
        <w:t>.</w:t>
      </w:r>
    </w:p>
    <w:p w:rsidR="009C23A4" w:rsidRPr="009C23A4" w:rsidRDefault="009C23A4" w:rsidP="009C23A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Thoát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khỏi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</w:t>
      </w:r>
      <w:proofErr w:type="spellEnd"/>
      <w:r>
        <w:rPr>
          <w:rFonts w:cs="Times New Roman"/>
          <w:szCs w:val="28"/>
        </w:rPr>
        <w:t>--.</w:t>
      </w:r>
    </w:p>
    <w:p w:rsidR="009C23A4" w:rsidRPr="009C23A4" w:rsidRDefault="009C23A4" w:rsidP="009C23A4">
      <w:pPr>
        <w:pStyle w:val="ListParagraph"/>
        <w:numPr>
          <w:ilvl w:val="0"/>
          <w:numId w:val="15"/>
        </w:numPr>
        <w:rPr>
          <w:rFonts w:cs="Times New Roman"/>
          <w:b/>
          <w:szCs w:val="28"/>
        </w:rPr>
      </w:pPr>
      <w:proofErr w:type="spellStart"/>
      <w:r w:rsidRPr="009C23A4">
        <w:rPr>
          <w:rFonts w:cs="Times New Roman"/>
          <w:b/>
          <w:szCs w:val="28"/>
        </w:rPr>
        <w:t>Kết</w:t>
      </w:r>
      <w:proofErr w:type="spellEnd"/>
      <w:r w:rsidRPr="009C23A4">
        <w:rPr>
          <w:rFonts w:cs="Times New Roman"/>
          <w:b/>
          <w:szCs w:val="28"/>
        </w:rPr>
        <w:t xml:space="preserve"> </w:t>
      </w:r>
      <w:proofErr w:type="spellStart"/>
      <w:r w:rsidRPr="009C23A4">
        <w:rPr>
          <w:rFonts w:cs="Times New Roman"/>
          <w:b/>
          <w:szCs w:val="28"/>
        </w:rPr>
        <w:t>thúc</w:t>
      </w:r>
      <w:proofErr w:type="spellEnd"/>
      <w:r w:rsidRPr="009C23A4">
        <w:rPr>
          <w:rFonts w:cs="Times New Roman"/>
          <w:b/>
          <w:szCs w:val="28"/>
        </w:rPr>
        <w:t xml:space="preserve"> </w:t>
      </w:r>
      <w:proofErr w:type="spellStart"/>
      <w:r w:rsidRPr="009C23A4">
        <w:rPr>
          <w:rFonts w:cs="Times New Roman"/>
          <w:b/>
          <w:szCs w:val="28"/>
        </w:rPr>
        <w:t>một</w:t>
      </w:r>
      <w:proofErr w:type="spellEnd"/>
      <w:r w:rsidRPr="009C23A4">
        <w:rPr>
          <w:rFonts w:cs="Times New Roman"/>
          <w:b/>
          <w:szCs w:val="28"/>
        </w:rPr>
        <w:t xml:space="preserve"> </w:t>
      </w:r>
      <w:proofErr w:type="spellStart"/>
      <w:r w:rsidRPr="009C23A4">
        <w:rPr>
          <w:rFonts w:cs="Times New Roman"/>
          <w:b/>
          <w:szCs w:val="28"/>
        </w:rPr>
        <w:t>màn</w:t>
      </w:r>
      <w:proofErr w:type="spellEnd"/>
      <w:r w:rsidRPr="009C23A4">
        <w:rPr>
          <w:rFonts w:cs="Times New Roman"/>
          <w:b/>
          <w:szCs w:val="28"/>
        </w:rPr>
        <w:t xml:space="preserve"> </w:t>
      </w:r>
      <w:proofErr w:type="spellStart"/>
      <w:r w:rsidRPr="009C23A4">
        <w:rPr>
          <w:rFonts w:cs="Times New Roman"/>
          <w:b/>
          <w:szCs w:val="28"/>
        </w:rPr>
        <w:t>nhỏ</w:t>
      </w:r>
      <w:proofErr w:type="spellEnd"/>
      <w:r w:rsidRPr="009C23A4">
        <w:rPr>
          <w:rFonts w:cs="Times New Roman"/>
          <w:b/>
          <w:szCs w:val="28"/>
        </w:rPr>
        <w:t>:</w:t>
      </w:r>
    </w:p>
    <w:p w:rsidR="009C23A4" w:rsidRPr="000C212E" w:rsidRDefault="009C23A4" w:rsidP="009C23A4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giảm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9C23A4">
        <w:rPr>
          <w:rFonts w:cs="Times New Roman"/>
          <w:b/>
          <w:szCs w:val="28"/>
        </w:rPr>
        <w:t>i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lần</w:t>
      </w:r>
      <w:proofErr w:type="spellEnd"/>
      <w:r>
        <w:rPr>
          <w:rFonts w:cs="Times New Roman"/>
          <w:szCs w:val="28"/>
        </w:rPr>
        <w:t>.</w:t>
      </w:r>
    </w:p>
    <w:p w:rsidR="001041DE" w:rsidRDefault="00144716" w:rsidP="001041D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*) </w:t>
      </w:r>
      <w:proofErr w:type="spellStart"/>
      <w:r>
        <w:rPr>
          <w:rFonts w:cs="Times New Roman"/>
          <w:b/>
          <w:szCs w:val="28"/>
        </w:rPr>
        <w:t>Tổng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kết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đoạn</w:t>
      </w:r>
      <w:proofErr w:type="spellEnd"/>
      <w:r>
        <w:rPr>
          <w:rFonts w:cs="Times New Roman"/>
          <w:b/>
          <w:szCs w:val="28"/>
        </w:rPr>
        <w:t xml:space="preserve"> Code:</w:t>
      </w:r>
    </w:p>
    <w:p w:rsidR="00144716" w:rsidRPr="00144716" w:rsidRDefault="00144716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Code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>.</w:t>
      </w:r>
    </w:p>
    <w:p w:rsidR="00144716" w:rsidRPr="00144716" w:rsidRDefault="00144716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đến</w:t>
      </w:r>
      <w:proofErr w:type="spellEnd"/>
      <w:r>
        <w:rPr>
          <w:rFonts w:cs="Times New Roman"/>
          <w:szCs w:val="28"/>
        </w:rPr>
        <w:t xml:space="preserve"> 0, </w:t>
      </w:r>
      <w:proofErr w:type="spellStart"/>
      <w:r>
        <w:rPr>
          <w:rFonts w:cs="Times New Roman"/>
          <w:szCs w:val="28"/>
        </w:rPr>
        <w:t>máy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ketqua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ngẫu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file. </w:t>
      </w:r>
      <w:proofErr w:type="spellStart"/>
      <w:r>
        <w:rPr>
          <w:rFonts w:cs="Times New Roman"/>
          <w:szCs w:val="28"/>
        </w:rPr>
        <w:t>Tùy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biến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b/>
          <w:szCs w:val="28"/>
        </w:rPr>
        <w:t>ketqua</w:t>
      </w:r>
      <w:proofErr w:type="spellEnd"/>
      <w:r w:rsidRPr="00144716"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hoặc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Xỉu</w:t>
      </w:r>
      <w:proofErr w:type="spellEnd"/>
      <w:r>
        <w:rPr>
          <w:rFonts w:cs="Times New Roman"/>
          <w:szCs w:val="28"/>
        </w:rPr>
        <w:t>.</w:t>
      </w:r>
    </w:p>
    <w:p w:rsidR="00144716" w:rsidRPr="00144716" w:rsidRDefault="00144716" w:rsidP="00144716">
      <w:pPr>
        <w:pStyle w:val="ListParagraph"/>
        <w:numPr>
          <w:ilvl w:val="0"/>
          <w:numId w:val="9"/>
        </w:numPr>
        <w:rPr>
          <w:rFonts w:cs="Times New Roman"/>
          <w:b/>
          <w:szCs w:val="28"/>
        </w:rPr>
      </w:pPr>
      <w:proofErr w:type="spellStart"/>
      <w:r w:rsidRPr="00144716">
        <w:rPr>
          <w:rFonts w:cs="Times New Roman"/>
          <w:b/>
          <w:szCs w:val="28"/>
        </w:rPr>
        <w:t>Phần</w:t>
      </w:r>
      <w:proofErr w:type="spellEnd"/>
      <w:r w:rsidRPr="00144716">
        <w:rPr>
          <w:rFonts w:cs="Times New Roman"/>
          <w:b/>
          <w:szCs w:val="28"/>
        </w:rPr>
        <w:t xml:space="preserve"> </w:t>
      </w:r>
      <w:proofErr w:type="spellStart"/>
      <w:r w:rsidRPr="00144716">
        <w:rPr>
          <w:rFonts w:cs="Times New Roman"/>
          <w:b/>
          <w:szCs w:val="28"/>
        </w:rPr>
        <w:t>thứ</w:t>
      </w:r>
      <w:proofErr w:type="spellEnd"/>
      <w:r w:rsidRPr="00144716">
        <w:rPr>
          <w:rFonts w:cs="Times New Roman"/>
          <w:b/>
          <w:szCs w:val="28"/>
        </w:rPr>
        <w:t xml:space="preserve"> </w:t>
      </w:r>
      <w:proofErr w:type="spellStart"/>
      <w:r w:rsidRPr="00144716">
        <w:rPr>
          <w:rFonts w:cs="Times New Roman"/>
          <w:b/>
          <w:szCs w:val="28"/>
        </w:rPr>
        <w:t>tư</w:t>
      </w:r>
      <w:proofErr w:type="spellEnd"/>
      <w:r w:rsidRPr="00144716">
        <w:rPr>
          <w:rFonts w:cs="Times New Roman"/>
          <w:b/>
          <w:szCs w:val="28"/>
        </w:rPr>
        <w:t>:</w:t>
      </w:r>
    </w:p>
    <w:p w:rsidR="00144716" w:rsidRPr="00144716" w:rsidRDefault="00144716" w:rsidP="00144716">
      <w:pPr>
        <w:pStyle w:val="CodeStyle2"/>
        <w:ind w:firstLine="360"/>
      </w:pPr>
      <w:r>
        <w:t xml:space="preserve"> </w:t>
      </w:r>
      <w:proofErr w:type="spellStart"/>
      <w:r w:rsidRPr="00144716">
        <w:t>fclose</w:t>
      </w:r>
      <w:proofErr w:type="spellEnd"/>
      <w:r w:rsidRPr="00144716">
        <w:t>(</w:t>
      </w:r>
      <w:proofErr w:type="spellStart"/>
      <w:r w:rsidRPr="00144716">
        <w:t>fghilist</w:t>
      </w:r>
      <w:proofErr w:type="spellEnd"/>
      <w:r w:rsidRPr="00144716">
        <w:t>);</w:t>
      </w:r>
    </w:p>
    <w:p w:rsidR="00144716" w:rsidRPr="00144716" w:rsidRDefault="00144716" w:rsidP="00144716">
      <w:pPr>
        <w:pStyle w:val="CodeStyle2"/>
      </w:pPr>
      <w:r w:rsidRPr="00144716">
        <w:t xml:space="preserve">    </w:t>
      </w:r>
      <w:proofErr w:type="spellStart"/>
      <w:r w:rsidRPr="00144716">
        <w:t>fclose</w:t>
      </w:r>
      <w:proofErr w:type="spellEnd"/>
      <w:r w:rsidRPr="00144716">
        <w:t>(</w:t>
      </w:r>
      <w:proofErr w:type="spellStart"/>
      <w:r w:rsidRPr="00144716">
        <w:t>fghiketqua</w:t>
      </w:r>
      <w:proofErr w:type="spellEnd"/>
      <w:r w:rsidRPr="00144716">
        <w:t>);</w:t>
      </w:r>
    </w:p>
    <w:p w:rsidR="00144716" w:rsidRPr="00144716" w:rsidRDefault="00144716" w:rsidP="00144716">
      <w:pPr>
        <w:pStyle w:val="CodeStyle2"/>
      </w:pPr>
      <w:r w:rsidRPr="00144716">
        <w:t xml:space="preserve">    </w:t>
      </w:r>
    </w:p>
    <w:p w:rsidR="00144716" w:rsidRPr="00144716" w:rsidRDefault="00144716" w:rsidP="00144716">
      <w:pPr>
        <w:pStyle w:val="CodeStyle2"/>
      </w:pPr>
      <w:r w:rsidRPr="00144716">
        <w:t>    while(true)</w:t>
      </w:r>
    </w:p>
    <w:p w:rsidR="00144716" w:rsidRPr="00144716" w:rsidRDefault="00144716" w:rsidP="00144716">
      <w:pPr>
        <w:pStyle w:val="CodeStyle2"/>
      </w:pPr>
      <w:r w:rsidRPr="00144716">
        <w:t>    {</w:t>
      </w:r>
    </w:p>
    <w:p w:rsidR="00144716" w:rsidRPr="00144716" w:rsidRDefault="00144716" w:rsidP="00144716">
      <w:pPr>
        <w:pStyle w:val="CodeStyle2"/>
      </w:pPr>
      <w:r w:rsidRPr="00144716">
        <w:t xml:space="preserve">        if(j==0) break; </w:t>
      </w:r>
    </w:p>
    <w:p w:rsidR="00144716" w:rsidRPr="00144716" w:rsidRDefault="00144716" w:rsidP="00144716">
      <w:pPr>
        <w:pStyle w:val="CodeStyle2"/>
      </w:pPr>
      <w:r w:rsidRPr="00144716">
        <w:t xml:space="preserve">        </w:t>
      </w:r>
      <w:proofErr w:type="spellStart"/>
      <w:proofErr w:type="gramStart"/>
      <w:r w:rsidRPr="00144716">
        <w:t>printf</w:t>
      </w:r>
      <w:proofErr w:type="spellEnd"/>
      <w:r w:rsidRPr="00144716">
        <w:t>(</w:t>
      </w:r>
      <w:proofErr w:type="gramEnd"/>
      <w:r w:rsidRPr="00144716">
        <w:t>"\</w:t>
      </w:r>
      <w:proofErr w:type="spellStart"/>
      <w:r w:rsidRPr="00144716">
        <w:t>nKet</w:t>
      </w:r>
      <w:proofErr w:type="spellEnd"/>
      <w:r w:rsidRPr="00144716">
        <w:t xml:space="preserve"> </w:t>
      </w:r>
      <w:proofErr w:type="spellStart"/>
      <w:r w:rsidRPr="00144716">
        <w:t>thuc</w:t>
      </w:r>
      <w:proofErr w:type="spellEnd"/>
      <w:r w:rsidRPr="00144716">
        <w:t xml:space="preserve"> </w:t>
      </w:r>
      <w:proofErr w:type="spellStart"/>
      <w:r w:rsidRPr="00144716">
        <w:t>cuoc</w:t>
      </w:r>
      <w:proofErr w:type="spellEnd"/>
      <w:r w:rsidRPr="00144716">
        <w:t xml:space="preserve"> ! </w:t>
      </w:r>
      <w:proofErr w:type="spellStart"/>
      <w:r w:rsidRPr="00144716">
        <w:t>chuan</w:t>
      </w:r>
      <w:proofErr w:type="spellEnd"/>
      <w:r w:rsidRPr="00144716">
        <w:t xml:space="preserve"> bi bat </w:t>
      </w:r>
      <w:proofErr w:type="spellStart"/>
      <w:r w:rsidRPr="00144716">
        <w:t>dau</w:t>
      </w:r>
      <w:proofErr w:type="spellEnd"/>
      <w:r w:rsidRPr="00144716">
        <w:t xml:space="preserve"> </w:t>
      </w:r>
      <w:proofErr w:type="spellStart"/>
      <w:r w:rsidRPr="00144716">
        <w:t>cuoc</w:t>
      </w:r>
      <w:proofErr w:type="spellEnd"/>
      <w:r w:rsidRPr="00144716">
        <w:t>: ");</w:t>
      </w:r>
    </w:p>
    <w:p w:rsidR="00144716" w:rsidRPr="00144716" w:rsidRDefault="00144716" w:rsidP="00144716">
      <w:pPr>
        <w:pStyle w:val="CodeStyle2"/>
      </w:pPr>
      <w:r w:rsidRPr="00144716">
        <w:t xml:space="preserve">        </w:t>
      </w:r>
      <w:proofErr w:type="spellStart"/>
      <w:proofErr w:type="gramStart"/>
      <w:r w:rsidRPr="00144716">
        <w:t>printf</w:t>
      </w:r>
      <w:proofErr w:type="spellEnd"/>
      <w:r w:rsidRPr="00144716">
        <w:t>(</w:t>
      </w:r>
      <w:proofErr w:type="gramEnd"/>
      <w:r w:rsidRPr="00144716">
        <w:t>"%d" ,j--);</w:t>
      </w:r>
    </w:p>
    <w:p w:rsidR="00144716" w:rsidRPr="00144716" w:rsidRDefault="00144716" w:rsidP="00144716">
      <w:pPr>
        <w:pStyle w:val="CodeStyle2"/>
      </w:pPr>
      <w:r w:rsidRPr="00144716">
        <w:t xml:space="preserve">        </w:t>
      </w:r>
      <w:proofErr w:type="gramStart"/>
      <w:r w:rsidRPr="00144716">
        <w:t>Sleep(</w:t>
      </w:r>
      <w:proofErr w:type="gramEnd"/>
      <w:r w:rsidRPr="00144716">
        <w:t>1000);</w:t>
      </w:r>
    </w:p>
    <w:p w:rsidR="00144716" w:rsidRPr="00144716" w:rsidRDefault="00144716" w:rsidP="00144716">
      <w:pPr>
        <w:pStyle w:val="CodeStyle2"/>
      </w:pPr>
      <w:r w:rsidRPr="00144716">
        <w:t>        system("</w:t>
      </w:r>
      <w:proofErr w:type="spellStart"/>
      <w:r w:rsidRPr="00144716">
        <w:t>cls</w:t>
      </w:r>
      <w:proofErr w:type="spellEnd"/>
      <w:r w:rsidRPr="00144716">
        <w:t>"</w:t>
      </w:r>
      <w:proofErr w:type="gramStart"/>
      <w:r w:rsidRPr="00144716">
        <w:t>);</w:t>
      </w:r>
      <w:proofErr w:type="spellStart"/>
      <w:r w:rsidRPr="00144716">
        <w:t>printf</w:t>
      </w:r>
      <w:proofErr w:type="spellEnd"/>
      <w:proofErr w:type="gramEnd"/>
      <w:r w:rsidRPr="00144716">
        <w:t>("CAU TAI XIU: %s \n",</w:t>
      </w:r>
      <w:proofErr w:type="spellStart"/>
      <w:r w:rsidRPr="00144716">
        <w:t>tx.listcau</w:t>
      </w:r>
      <w:proofErr w:type="spellEnd"/>
      <w:r w:rsidRPr="00144716">
        <w:t>);</w:t>
      </w:r>
      <w:proofErr w:type="spellStart"/>
      <w:r w:rsidRPr="00144716">
        <w:t>banCoTaiXiu</w:t>
      </w:r>
      <w:proofErr w:type="spellEnd"/>
      <w:r w:rsidRPr="00144716">
        <w:t>();    </w:t>
      </w:r>
    </w:p>
    <w:p w:rsidR="00144716" w:rsidRPr="00144716" w:rsidRDefault="00144716" w:rsidP="00144716">
      <w:pPr>
        <w:pStyle w:val="CodeStyle2"/>
      </w:pPr>
      <w:r w:rsidRPr="00144716">
        <w:t>    }</w:t>
      </w:r>
    </w:p>
    <w:p w:rsidR="00144716" w:rsidRPr="00144716" w:rsidRDefault="00144716" w:rsidP="00144716">
      <w:pPr>
        <w:pStyle w:val="CodeStyle2"/>
      </w:pPr>
      <w:r w:rsidRPr="00144716">
        <w:t>  }</w:t>
      </w:r>
    </w:p>
    <w:p w:rsidR="00144716" w:rsidRDefault="00144716" w:rsidP="00144716">
      <w:pPr>
        <w:pStyle w:val="ListParagraph"/>
        <w:numPr>
          <w:ilvl w:val="0"/>
          <w:numId w:val="16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Fclose</w:t>
      </w:r>
      <w:proofErr w:type="spellEnd"/>
      <w:r>
        <w:rPr>
          <w:rFonts w:cs="Times New Roman"/>
          <w:b/>
          <w:szCs w:val="28"/>
        </w:rPr>
        <w:t>:</w:t>
      </w:r>
    </w:p>
    <w:p w:rsidR="00144716" w:rsidRPr="00144716" w:rsidRDefault="00144716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hai</w:t>
      </w:r>
      <w:proofErr w:type="spellEnd"/>
      <w:r>
        <w:rPr>
          <w:rFonts w:cs="Times New Roman"/>
          <w:szCs w:val="28"/>
        </w:rPr>
        <w:t xml:space="preserve"> file </w:t>
      </w:r>
      <w:proofErr w:type="spellStart"/>
      <w:r w:rsidRPr="00144716">
        <w:rPr>
          <w:rFonts w:cs="Times New Roman"/>
          <w:b/>
          <w:szCs w:val="28"/>
        </w:rPr>
        <w:t>fghilist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144716">
        <w:rPr>
          <w:rFonts w:cs="Times New Roman"/>
          <w:b/>
          <w:szCs w:val="28"/>
        </w:rPr>
        <w:t>fghiketqua</w:t>
      </w:r>
      <w:proofErr w:type="spellEnd"/>
      <w:r>
        <w:rPr>
          <w:rFonts w:cs="Times New Roman"/>
          <w:szCs w:val="28"/>
        </w:rPr>
        <w:t>.</w:t>
      </w:r>
    </w:p>
    <w:p w:rsidR="00144716" w:rsidRPr="00144716" w:rsidRDefault="00144716" w:rsidP="00144716">
      <w:pPr>
        <w:pStyle w:val="ListParagraph"/>
        <w:numPr>
          <w:ilvl w:val="0"/>
          <w:numId w:val="16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Pr="00144716">
        <w:rPr>
          <w:rFonts w:cs="Times New Roman"/>
          <w:b/>
          <w:szCs w:val="28"/>
        </w:rPr>
        <w:t>while(</w:t>
      </w:r>
      <w:proofErr w:type="gramEnd"/>
      <w:r w:rsidRPr="00144716">
        <w:rPr>
          <w:rFonts w:cs="Times New Roman"/>
          <w:b/>
          <w:szCs w:val="28"/>
        </w:rPr>
        <w:t>):</w:t>
      </w:r>
    </w:p>
    <w:p w:rsidR="00144716" w:rsidRPr="00F30C41" w:rsidRDefault="00103CAA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j. </w:t>
      </w:r>
    </w:p>
    <w:p w:rsidR="00F30C41" w:rsidRPr="00F30C41" w:rsidRDefault="00F30C41" w:rsidP="00144716">
      <w:pPr>
        <w:pStyle w:val="ListParagraph"/>
        <w:numPr>
          <w:ilvl w:val="0"/>
          <w:numId w:val="3"/>
        </w:numPr>
        <w:rPr>
          <w:rFonts w:cs="Times New Roman"/>
          <w:b/>
          <w:szCs w:val="28"/>
        </w:rPr>
      </w:pP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>:</w:t>
      </w:r>
    </w:p>
    <w:p w:rsidR="00F30C41" w:rsidRDefault="00F30C41" w:rsidP="00F30C4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cược</w:t>
      </w:r>
      <w:proofErr w:type="spellEnd"/>
      <w:r>
        <w:rPr>
          <w:rFonts w:cs="Times New Roman"/>
          <w:szCs w:val="28"/>
        </w:rPr>
        <w:t>.</w:t>
      </w:r>
    </w:p>
    <w:p w:rsidR="00F30C41" w:rsidRDefault="00F30C41" w:rsidP="00F30C41">
      <w:pPr>
        <w:pStyle w:val="ListParagraph"/>
        <w:ind w:left="-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Đếm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giữa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khoảng</w:t>
      </w:r>
      <w:proofErr w:type="spellEnd"/>
      <w:r>
        <w:rPr>
          <w:rFonts w:cs="Times New Roman"/>
          <w:szCs w:val="28"/>
        </w:rPr>
        <w:t>.</w:t>
      </w:r>
    </w:p>
    <w:p w:rsidR="00F30C41" w:rsidRPr="00144716" w:rsidRDefault="00F30C41" w:rsidP="00F30C41">
      <w:pPr>
        <w:pStyle w:val="ListParagraph"/>
        <w:ind w:left="-66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+) </w:t>
      </w:r>
      <w:proofErr w:type="spellStart"/>
      <w:r>
        <w:rPr>
          <w:rFonts w:cs="Times New Roman"/>
          <w:szCs w:val="28"/>
        </w:rPr>
        <w:t>Xóa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cờ</w:t>
      </w:r>
      <w:proofErr w:type="spellEnd"/>
      <w:r>
        <w:rPr>
          <w:rFonts w:cs="Times New Roman"/>
          <w:szCs w:val="28"/>
        </w:rPr>
        <w:t>.</w:t>
      </w:r>
      <w:bookmarkStart w:id="0" w:name="_GoBack"/>
      <w:bookmarkEnd w:id="0"/>
    </w:p>
    <w:p w:rsidR="00960BE8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 xml:space="preserve">E,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Thảo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luận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và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phân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tích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vấn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đề</w:t>
      </w:r>
      <w:proofErr w:type="spellEnd"/>
      <w:r w:rsidR="00960BE8" w:rsidRPr="00795375">
        <w:rPr>
          <w:rFonts w:cs="Times New Roman"/>
          <w:b/>
          <w:sz w:val="32"/>
          <w:szCs w:val="32"/>
        </w:rPr>
        <w:t>:</w:t>
      </w:r>
    </w:p>
    <w:p w:rsidR="00D0173F" w:rsidRPr="00D0173F" w:rsidRDefault="00D0173F" w:rsidP="001F609C">
      <w:pPr>
        <w:ind w:left="-426"/>
        <w:rPr>
          <w:rFonts w:cs="Times New Roman"/>
          <w:szCs w:val="28"/>
        </w:rPr>
      </w:pPr>
    </w:p>
    <w:p w:rsidR="00C55CC3" w:rsidRDefault="009B33AF" w:rsidP="00AE253B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>F</w:t>
      </w:r>
      <w:r w:rsidR="00960BE8" w:rsidRPr="00795375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Kết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luậ</w:t>
      </w:r>
      <w:r w:rsidR="001F609C" w:rsidRPr="00795375">
        <w:rPr>
          <w:rFonts w:cs="Times New Roman"/>
          <w:b/>
          <w:sz w:val="32"/>
          <w:szCs w:val="32"/>
        </w:rPr>
        <w:t>n</w:t>
      </w:r>
      <w:proofErr w:type="spellEnd"/>
      <w:r w:rsidR="001F609C" w:rsidRPr="00795375">
        <w:rPr>
          <w:rFonts w:cs="Times New Roman"/>
          <w:b/>
          <w:sz w:val="32"/>
          <w:szCs w:val="32"/>
        </w:rPr>
        <w:t>:</w:t>
      </w:r>
    </w:p>
    <w:p w:rsidR="00AE253B" w:rsidRPr="00AE253B" w:rsidRDefault="00AE253B" w:rsidP="00AE253B">
      <w:pPr>
        <w:ind w:left="-426"/>
        <w:rPr>
          <w:rFonts w:cs="Times New Roman"/>
          <w:szCs w:val="28"/>
        </w:rPr>
      </w:pPr>
    </w:p>
    <w:sectPr w:rsidR="00AE253B" w:rsidRPr="00AE253B" w:rsidSect="001041DE">
      <w:headerReference w:type="default" r:id="rId10"/>
      <w:pgSz w:w="12240" w:h="15840"/>
      <w:pgMar w:top="742" w:right="1440" w:bottom="567" w:left="1276" w:header="5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D38" w:rsidRDefault="002E0D38" w:rsidP="00960BE8">
      <w:pPr>
        <w:spacing w:after="0" w:line="240" w:lineRule="auto"/>
      </w:pPr>
      <w:r>
        <w:separator/>
      </w:r>
    </w:p>
  </w:endnote>
  <w:endnote w:type="continuationSeparator" w:id="0">
    <w:p w:rsidR="002E0D38" w:rsidRDefault="002E0D38" w:rsidP="0096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D38" w:rsidRDefault="002E0D38" w:rsidP="00960BE8">
      <w:pPr>
        <w:spacing w:after="0" w:line="240" w:lineRule="auto"/>
      </w:pPr>
      <w:r>
        <w:separator/>
      </w:r>
    </w:p>
  </w:footnote>
  <w:footnote w:type="continuationSeparator" w:id="0">
    <w:p w:rsidR="002E0D38" w:rsidRDefault="002E0D38" w:rsidP="0096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5A6" w:rsidRPr="003C11FB" w:rsidRDefault="002E0D38" w:rsidP="00346B42">
    <w:pPr>
      <w:pStyle w:val="Header"/>
      <w:tabs>
        <w:tab w:val="clear" w:pos="9360"/>
        <w:tab w:val="right" w:pos="9214"/>
      </w:tabs>
      <w:ind w:right="-115"/>
      <w:rPr>
        <w:rFonts w:cs="Times New Roman"/>
      </w:rPr>
    </w:pPr>
    <w:sdt>
      <w:sdtPr>
        <w:rPr>
          <w:rFonts w:cs="Times New Roman"/>
        </w:rPr>
        <w:id w:val="190271559"/>
        <w15:dataBinding w:prefixMappings="xmlns:ns0='MyProperties' " w:xpath="/ns0:properties[1]/ns0:coreProperties[1]/ns0:documentNumber[1]" w:storeItemID="{67C4978F-7270-429D-B063-C028408F6533}"/>
      </w:sdtPr>
      <w:sdtEndPr/>
      <w:sdtContent>
        <w:proofErr w:type="spellStart"/>
        <w:r w:rsidR="00103CAA" w:rsidRPr="001F609C">
          <w:rPr>
            <w:rFonts w:cs="Times New Roman"/>
            <w:sz w:val="24"/>
            <w:szCs w:val="24"/>
          </w:rPr>
          <w:t>DocumentNumber</w:t>
        </w:r>
        <w:proofErr w:type="spellEnd"/>
        <w:r w:rsidR="00103CAA" w:rsidRPr="001F609C">
          <w:rPr>
            <w:rFonts w:cs="Times New Roman"/>
            <w:sz w:val="24"/>
            <w:szCs w:val="24"/>
          </w:rPr>
          <w:t>:</w:t>
        </w:r>
        <w:r w:rsidR="00103CAA">
          <w:rPr>
            <w:rFonts w:cs="Times New Roman"/>
          </w:rPr>
          <w:t xml:space="preserve"> </w:t>
        </w:r>
      </w:sdtContent>
    </w:sdt>
    <w:r w:rsidR="003C11FB">
      <w:rPr>
        <w:rFonts w:cs="Times New Roman"/>
      </w:rPr>
      <w:t>IT.CĐ.01</w:t>
    </w:r>
    <w:r w:rsidR="008A45A6" w:rsidRPr="008A45A6">
      <w:rPr>
        <w:rFonts w:cs="Times New Roman"/>
      </w:rPr>
      <w:ptab w:relativeTo="margin" w:alignment="right" w:leader="none"/>
    </w:r>
    <w:sdt>
      <w:sdtPr>
        <w:rPr>
          <w:rFonts w:cs="Times New Roman"/>
          <w:sz w:val="24"/>
          <w:szCs w:val="24"/>
        </w:rPr>
        <w:alias w:val="Publish Date"/>
        <w:tag w:val=""/>
        <w:id w:val="273598589"/>
        <w:dataBinding w:prefixMappings="xmlns:ns0='http://schemas.microsoft.com/office/2006/coverPageProps' " w:xpath="/ns0:CoverPageProperties[1]/ns0:PublishDate[1]" w:storeItemID="{55AF091B-3C7A-41E3-B477-F2FDAA23CFDA}"/>
        <w:date w:fullDate="2022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071092">
          <w:rPr>
            <w:rFonts w:cs="Times New Roman"/>
            <w:sz w:val="24"/>
            <w:szCs w:val="24"/>
          </w:rPr>
          <w:t>4/24/2022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C97"/>
    <w:multiLevelType w:val="hybridMultilevel"/>
    <w:tmpl w:val="E5A8F762"/>
    <w:lvl w:ilvl="0" w:tplc="473C2B98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" w15:restartNumberingAfterBreak="0">
    <w:nsid w:val="132A7918"/>
    <w:multiLevelType w:val="hybridMultilevel"/>
    <w:tmpl w:val="8C68D9CC"/>
    <w:lvl w:ilvl="0" w:tplc="FEE42584">
      <w:start w:val="1"/>
      <w:numFmt w:val="lowerLetter"/>
      <w:lvlText w:val="%1.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13C10CAA"/>
    <w:multiLevelType w:val="hybridMultilevel"/>
    <w:tmpl w:val="4580D314"/>
    <w:lvl w:ilvl="0" w:tplc="5D82DE72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20A75D3C"/>
    <w:multiLevelType w:val="hybridMultilevel"/>
    <w:tmpl w:val="BCD85850"/>
    <w:lvl w:ilvl="0" w:tplc="345E5DD8">
      <w:start w:val="1"/>
      <w:numFmt w:val="lowerLetter"/>
      <w:lvlText w:val="%1.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31E900D8"/>
    <w:multiLevelType w:val="hybridMultilevel"/>
    <w:tmpl w:val="C82E46C4"/>
    <w:lvl w:ilvl="0" w:tplc="EEA4A808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3B6A127E"/>
    <w:multiLevelType w:val="hybridMultilevel"/>
    <w:tmpl w:val="A2C4B4E0"/>
    <w:lvl w:ilvl="0" w:tplc="BD5C14CE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3E045B0B"/>
    <w:multiLevelType w:val="hybridMultilevel"/>
    <w:tmpl w:val="F7E81C38"/>
    <w:lvl w:ilvl="0" w:tplc="2F845908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7" w15:restartNumberingAfterBreak="0">
    <w:nsid w:val="45C023FF"/>
    <w:multiLevelType w:val="hybridMultilevel"/>
    <w:tmpl w:val="29A2B1D8"/>
    <w:lvl w:ilvl="0" w:tplc="A6FE12F2">
      <w:start w:val="1"/>
      <w:numFmt w:val="lowerLetter"/>
      <w:lvlText w:val="%1.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8" w15:restartNumberingAfterBreak="0">
    <w:nsid w:val="526E7C76"/>
    <w:multiLevelType w:val="hybridMultilevel"/>
    <w:tmpl w:val="D25C9114"/>
    <w:lvl w:ilvl="0" w:tplc="BC801D2E">
      <w:start w:val="1"/>
      <w:numFmt w:val="lowerLetter"/>
      <w:lvlText w:val="%1."/>
      <w:lvlJc w:val="left"/>
      <w:pPr>
        <w:ind w:left="6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9" w15:restartNumberingAfterBreak="0">
    <w:nsid w:val="5769157E"/>
    <w:multiLevelType w:val="hybridMultilevel"/>
    <w:tmpl w:val="DD800128"/>
    <w:lvl w:ilvl="0" w:tplc="A1D03EF6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 w15:restartNumberingAfterBreak="0">
    <w:nsid w:val="596708E1"/>
    <w:multiLevelType w:val="hybridMultilevel"/>
    <w:tmpl w:val="DE76E710"/>
    <w:lvl w:ilvl="0" w:tplc="11565602">
      <w:start w:val="1"/>
      <w:numFmt w:val="lowerLetter"/>
      <w:lvlText w:val="%1."/>
      <w:lvlJc w:val="left"/>
      <w:pPr>
        <w:ind w:left="2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5A0D6C30"/>
    <w:multiLevelType w:val="hybridMultilevel"/>
    <w:tmpl w:val="12DAA530"/>
    <w:lvl w:ilvl="0" w:tplc="CA5265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609B7640"/>
    <w:multiLevelType w:val="hybridMultilevel"/>
    <w:tmpl w:val="E4B81340"/>
    <w:lvl w:ilvl="0" w:tplc="6B8AFB34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6B4F0EEE"/>
    <w:multiLevelType w:val="hybridMultilevel"/>
    <w:tmpl w:val="B218CCB4"/>
    <w:lvl w:ilvl="0" w:tplc="4F6419D8">
      <w:start w:val="1"/>
      <w:numFmt w:val="lowerLetter"/>
      <w:lvlText w:val="%1."/>
      <w:lvlJc w:val="left"/>
      <w:pPr>
        <w:ind w:left="2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6CA00C46"/>
    <w:multiLevelType w:val="hybridMultilevel"/>
    <w:tmpl w:val="2C064E60"/>
    <w:lvl w:ilvl="0" w:tplc="2F726CD8">
      <w:start w:val="1"/>
      <w:numFmt w:val="lowerLetter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 w15:restartNumberingAfterBreak="0">
    <w:nsid w:val="7791465A"/>
    <w:multiLevelType w:val="hybridMultilevel"/>
    <w:tmpl w:val="102A6852"/>
    <w:lvl w:ilvl="0" w:tplc="A5BA6E26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9"/>
  </w:num>
  <w:num w:numId="8">
    <w:abstractNumId w:val="6"/>
  </w:num>
  <w:num w:numId="9">
    <w:abstractNumId w:val="1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92"/>
    <w:rsid w:val="00061FFC"/>
    <w:rsid w:val="00071092"/>
    <w:rsid w:val="00095DC4"/>
    <w:rsid w:val="000C212E"/>
    <w:rsid w:val="000E7A1B"/>
    <w:rsid w:val="000F2996"/>
    <w:rsid w:val="00103CAA"/>
    <w:rsid w:val="001041DE"/>
    <w:rsid w:val="00144716"/>
    <w:rsid w:val="00173DBB"/>
    <w:rsid w:val="00191A38"/>
    <w:rsid w:val="00196146"/>
    <w:rsid w:val="001E1470"/>
    <w:rsid w:val="001F609C"/>
    <w:rsid w:val="002966FF"/>
    <w:rsid w:val="002B1839"/>
    <w:rsid w:val="002E0D38"/>
    <w:rsid w:val="00346B42"/>
    <w:rsid w:val="00366EAF"/>
    <w:rsid w:val="00382EDD"/>
    <w:rsid w:val="003933E7"/>
    <w:rsid w:val="003C11FB"/>
    <w:rsid w:val="003D45A1"/>
    <w:rsid w:val="00421C6A"/>
    <w:rsid w:val="00456B3C"/>
    <w:rsid w:val="005146E8"/>
    <w:rsid w:val="00544B56"/>
    <w:rsid w:val="00590F12"/>
    <w:rsid w:val="005E2D06"/>
    <w:rsid w:val="006A0C9B"/>
    <w:rsid w:val="006B08CE"/>
    <w:rsid w:val="00700548"/>
    <w:rsid w:val="0071408E"/>
    <w:rsid w:val="007258F6"/>
    <w:rsid w:val="00795375"/>
    <w:rsid w:val="007B73F5"/>
    <w:rsid w:val="007C3C68"/>
    <w:rsid w:val="00811DBC"/>
    <w:rsid w:val="008256DF"/>
    <w:rsid w:val="00833242"/>
    <w:rsid w:val="008769C7"/>
    <w:rsid w:val="008A45A6"/>
    <w:rsid w:val="00932414"/>
    <w:rsid w:val="0093363A"/>
    <w:rsid w:val="00960BE8"/>
    <w:rsid w:val="009B33AF"/>
    <w:rsid w:val="009C23A4"/>
    <w:rsid w:val="00AE253B"/>
    <w:rsid w:val="00B3755E"/>
    <w:rsid w:val="00BC3316"/>
    <w:rsid w:val="00C55CC3"/>
    <w:rsid w:val="00C62E71"/>
    <w:rsid w:val="00CC180E"/>
    <w:rsid w:val="00D0173F"/>
    <w:rsid w:val="00D5789A"/>
    <w:rsid w:val="00D9557D"/>
    <w:rsid w:val="00DE616E"/>
    <w:rsid w:val="00F10266"/>
    <w:rsid w:val="00F30C41"/>
    <w:rsid w:val="00F679CF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E767"/>
  <w15:chartTrackingRefBased/>
  <w15:docId w15:val="{399166A7-D564-4968-AB15-8CE938B6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E8"/>
  </w:style>
  <w:style w:type="paragraph" w:styleId="Footer">
    <w:name w:val="footer"/>
    <w:basedOn w:val="Normal"/>
    <w:link w:val="Foot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E8"/>
  </w:style>
  <w:style w:type="character" w:styleId="PlaceholderText">
    <w:name w:val="Placeholder Text"/>
    <w:basedOn w:val="DefaultParagraphFont"/>
    <w:uiPriority w:val="99"/>
    <w:semiHidden/>
    <w:rsid w:val="00960BE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46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3C1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FB"/>
    <w:rPr>
      <w:color w:val="0563C1" w:themeColor="hyperlink"/>
      <w:u w:val="single"/>
    </w:rPr>
  </w:style>
  <w:style w:type="paragraph" w:customStyle="1" w:styleId="CodeStyle">
    <w:name w:val="Code Style"/>
    <w:basedOn w:val="ListParagraph"/>
    <w:link w:val="CodeStyleChar"/>
    <w:qFormat/>
    <w:rsid w:val="00B3755E"/>
    <w:pPr>
      <w:shd w:val="clear" w:color="auto" w:fill="1E1E1E"/>
      <w:spacing w:after="0" w:line="285" w:lineRule="atLeast"/>
      <w:ind w:left="-66"/>
    </w:pPr>
    <w:rPr>
      <w:rFonts w:ascii="Consolas" w:eastAsia="Times New Roman" w:hAnsi="Consolas" w:cs="Times New Roman"/>
      <w:color w:val="D4D4D4"/>
      <w:sz w:val="21"/>
      <w:szCs w:val="21"/>
    </w:rPr>
  </w:style>
  <w:style w:type="paragraph" w:customStyle="1" w:styleId="CodeStyle2">
    <w:name w:val="Code Style 2"/>
    <w:basedOn w:val="ListParagraph"/>
    <w:link w:val="CodeStyle2Char"/>
    <w:qFormat/>
    <w:rsid w:val="00061F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-66"/>
    </w:pPr>
    <w:rPr>
      <w:rFonts w:ascii="Consolas" w:hAnsi="Consolas" w:cs="Times New Roman"/>
      <w:color w:val="000000" w:themeColor="text1"/>
      <w:sz w:val="20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55E"/>
  </w:style>
  <w:style w:type="character" w:customStyle="1" w:styleId="CodeStyleChar">
    <w:name w:val="Code Style Char"/>
    <w:basedOn w:val="ListParagraphChar"/>
    <w:link w:val="CodeStyle"/>
    <w:rsid w:val="00B3755E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customStyle="1" w:styleId="CodeStyle2Char">
    <w:name w:val="Code Style 2 Char"/>
    <w:basedOn w:val="ListParagraphChar"/>
    <w:link w:val="CodeStyle2"/>
    <w:rsid w:val="00061FFC"/>
    <w:rPr>
      <w:rFonts w:ascii="Consolas" w:hAnsi="Consolas" w:cs="Times New Roman"/>
      <w:color w:val="000000" w:themeColor="text1"/>
      <w:sz w:val="20"/>
      <w:szCs w:val="28"/>
      <w:shd w:val="clear" w:color="auto" w:fill="F2F2F2" w:themeFill="background1" w:themeFillShade="F2"/>
    </w:rPr>
  </w:style>
  <w:style w:type="paragraph" w:customStyle="1" w:styleId="Teststyle">
    <w:name w:val="Test style"/>
    <w:basedOn w:val="Normal"/>
    <w:link w:val="TeststyleChar"/>
    <w:qFormat/>
    <w:rsid w:val="00AE253B"/>
    <w:rPr>
      <w:rFonts w:ascii="Consolas" w:hAnsi="Consolas"/>
      <w:color w:val="000000" w:themeColor="text1"/>
      <w:sz w:val="24"/>
      <w:szCs w:val="20"/>
    </w:rPr>
  </w:style>
  <w:style w:type="character" w:customStyle="1" w:styleId="TeststyleChar">
    <w:name w:val="Test style Char"/>
    <w:basedOn w:val="DefaultParagraphFont"/>
    <w:link w:val="Teststyle"/>
    <w:rsid w:val="00AE253B"/>
    <w:rPr>
      <w:rFonts w:ascii="Consolas" w:hAnsi="Consolas"/>
      <w:color w:val="000000" w:themeColor="text1"/>
      <w:sz w:val="24"/>
      <w:szCs w:val="20"/>
    </w:rPr>
  </w:style>
  <w:style w:type="paragraph" w:customStyle="1" w:styleId="Test">
    <w:name w:val="Test"/>
    <w:basedOn w:val="Normal"/>
    <w:link w:val="TestChar"/>
    <w:autoRedefine/>
    <w:qFormat/>
    <w:rsid w:val="00AE253B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</w:rPr>
  </w:style>
  <w:style w:type="character" w:customStyle="1" w:styleId="TestChar">
    <w:name w:val="Test Char"/>
    <w:basedOn w:val="DefaultParagraphFont"/>
    <w:link w:val="Test"/>
    <w:rsid w:val="00AE253B"/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  <w:shd w:val="clear" w:color="auto" w:fill="F7F7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ro\OneDrive\Ta&#768;i%20li&#234;&#803;u\Custom%20Office%20Templates\M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properties xmlns="MyProperties">
  <coreProperties>
    <documentNumb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w:rsidRDefault="003933E7"&gt;&lt;w:r w:rsidRPr="001F609C"&gt;&lt;w:rPr&gt;&lt;w:rFonts w:ascii="Times New Roman" w:hAnsi="Times New Roman" w:cs="Times New Roman"/&gt;&lt;w:sz w:val="24"/&gt;&lt;w:szCs w:val="24"/&gt;&lt;/w:rPr&gt;&lt;w:t&gt;DocumentNumber:&lt;/w:t&gt;&lt;/w:r&gt;&lt;w:r&gt;&lt;w:rPr&gt;&lt;w:rFonts w:ascii="Times New Roman" w:hAnsi="Times New Roman" w:cs="Times New Roman"/&gt;&lt;/w:rPr&gt;&lt;w:t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w:val="00960BE8"/&gt;&lt;/w:style&gt;&lt;w:style w:type="paragraph" w:styleId="Footer"&gt;&lt;w:name w:val="footer"/&gt;&lt;w:basedOn w:val="Normal"/&gt;&lt;w:link w:val="FooterChar"/&gt;&lt;w:uiPriority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w:val="00960BE8"/&gt;&lt;/w:style&gt;&lt;w:style w:type="character" w:styleId="PlaceholderText"&gt;&lt;w:name w:val="Placeholder Text"/&gt;&lt;w:basedOn w:val="DefaultParagraphFont"/&gt;&lt;w:uiPriority w:val="99"/&gt;&lt;w:semiHidden/&gt;&lt;w:rsid w:val="00960BE8"/&gt;&lt;w:rPr&gt;&lt;w:color w:val="808080"/&gt;&lt;/w:rPr&gt;&lt;/w:style&gt;&lt;/w:styles&gt;&lt;/pkg:xmlData&gt;&lt;/pkg:part&gt;&lt;/pkg:package&gt;
</documentNumber>
    <documentTitle/>
  </coreProperties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4978F-7270-429D-B063-C028408F6533}">
  <ds:schemaRefs>
    <ds:schemaRef ds:uri="MyProperties"/>
  </ds:schemaRefs>
</ds:datastoreItem>
</file>

<file path=customXml/itemProps3.xml><?xml version="1.0" encoding="utf-8"?>
<ds:datastoreItem xmlns:ds="http://schemas.openxmlformats.org/officeDocument/2006/customXml" ds:itemID="{341A6F99-95F6-4B50-8AC1-E352BF7A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My_Template.dotx</Template>
  <TotalTime>75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>f</cp:keywords>
  <dc:description/>
  <cp:lastModifiedBy>Zero</cp:lastModifiedBy>
  <cp:revision>4</cp:revision>
  <dcterms:created xsi:type="dcterms:W3CDTF">2022-04-24T11:06:00Z</dcterms:created>
  <dcterms:modified xsi:type="dcterms:W3CDTF">2022-04-26T05:32:00Z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ã số">
    <vt:lpwstr>IT.CĐ.nn</vt:lpwstr>
  </property>
</Properties>
</file>